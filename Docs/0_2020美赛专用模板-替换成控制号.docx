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2798"/>
        <w:gridCol w:w="2845"/>
      </w:tblGrid>
      <w:tr w:rsidR="009E2E13" w:rsidRPr="009E2E13" w14:paraId="4CF446D2" w14:textId="77777777" w:rsidTr="009E2E13">
        <w:tc>
          <w:tcPr>
            <w:tcW w:w="3109" w:type="dxa"/>
          </w:tcPr>
          <w:p w14:paraId="0B8773B5" w14:textId="10531401" w:rsidR="009E2E13" w:rsidRPr="009E2E13" w:rsidRDefault="009E2E13" w:rsidP="009E2E13">
            <w:pPr>
              <w:widowControl/>
              <w:jc w:val="center"/>
              <w:rPr>
                <w:rFonts w:eastAsia="Cambria"/>
                <w:kern w:val="0"/>
                <w:sz w:val="22"/>
                <w:szCs w:val="22"/>
                <w:lang w:eastAsia="en-US"/>
              </w:rPr>
            </w:pPr>
            <w:r w:rsidRPr="009E2E13">
              <w:rPr>
                <w:rFonts w:eastAsia="Cambria"/>
                <w:b/>
                <w:kern w:val="0"/>
                <w:sz w:val="24"/>
                <w:szCs w:val="24"/>
                <w:lang w:eastAsia="en-US"/>
              </w:rPr>
              <w:t>Problem Chosen</w:t>
            </w:r>
            <w:r w:rsidRPr="009E2E13">
              <w:rPr>
                <w:rFonts w:eastAsia="Cambria"/>
                <w:b/>
                <w:kern w:val="0"/>
                <w:sz w:val="22"/>
                <w:szCs w:val="22"/>
                <w:lang w:eastAsia="en-US"/>
              </w:rPr>
              <w:br/>
            </w:r>
            <w:r w:rsidR="00D479B8">
              <w:rPr>
                <w:rFonts w:eastAsia="Cambria"/>
                <w:color w:val="FF0000"/>
                <w:kern w:val="0"/>
                <w:sz w:val="40"/>
                <w:szCs w:val="40"/>
                <w:lang w:eastAsia="en-US"/>
              </w:rPr>
              <w:t>ABCDEF</w:t>
            </w:r>
          </w:p>
        </w:tc>
        <w:tc>
          <w:tcPr>
            <w:tcW w:w="3121" w:type="dxa"/>
          </w:tcPr>
          <w:p w14:paraId="666E986E" w14:textId="77777777" w:rsidR="009E2E13" w:rsidRPr="009E2E13" w:rsidRDefault="009E2E13" w:rsidP="009E2E13">
            <w:pPr>
              <w:widowControl/>
              <w:jc w:val="center"/>
              <w:rPr>
                <w:rFonts w:eastAsia="Cambria"/>
                <w:kern w:val="0"/>
                <w:sz w:val="22"/>
                <w:szCs w:val="22"/>
                <w:lang w:eastAsia="en-US"/>
              </w:rPr>
            </w:pPr>
            <w:r w:rsidRPr="009E2E13">
              <w:rPr>
                <w:rFonts w:eastAsia="Cambria"/>
                <w:b/>
                <w:bCs/>
                <w:kern w:val="0"/>
                <w:sz w:val="24"/>
                <w:szCs w:val="24"/>
                <w:lang w:eastAsia="en-US"/>
              </w:rPr>
              <w:t>2020</w:t>
            </w:r>
            <w:r w:rsidRPr="009E2E13">
              <w:rPr>
                <w:rFonts w:eastAsia="Cambria"/>
                <w:b/>
                <w:bCs/>
                <w:kern w:val="0"/>
                <w:sz w:val="24"/>
                <w:szCs w:val="24"/>
                <w:lang w:eastAsia="en-US"/>
              </w:rPr>
              <w:br/>
              <w:t>MCM/ICM</w:t>
            </w:r>
            <w:r w:rsidRPr="009E2E13">
              <w:rPr>
                <w:rFonts w:eastAsia="Cambria"/>
                <w:b/>
                <w:bCs/>
                <w:kern w:val="0"/>
                <w:sz w:val="24"/>
                <w:szCs w:val="24"/>
                <w:lang w:eastAsia="en-US"/>
              </w:rPr>
              <w:br/>
              <w:t>Summary Sheet</w:t>
            </w:r>
          </w:p>
        </w:tc>
        <w:tc>
          <w:tcPr>
            <w:tcW w:w="3130" w:type="dxa"/>
          </w:tcPr>
          <w:p w14:paraId="3BDA9E36" w14:textId="00B24BE6" w:rsidR="009E2E13" w:rsidRPr="009E2E13" w:rsidRDefault="009E2E13" w:rsidP="009E2E13">
            <w:pPr>
              <w:widowControl/>
              <w:jc w:val="center"/>
              <w:rPr>
                <w:rFonts w:eastAsia="Cambria"/>
                <w:kern w:val="0"/>
                <w:sz w:val="22"/>
                <w:szCs w:val="22"/>
                <w:lang w:eastAsia="en-US"/>
              </w:rPr>
            </w:pPr>
            <w:r w:rsidRPr="009E2E13">
              <w:rPr>
                <w:rFonts w:eastAsia="Cambria"/>
                <w:b/>
                <w:kern w:val="0"/>
                <w:sz w:val="24"/>
                <w:szCs w:val="24"/>
                <w:lang w:eastAsia="en-US"/>
              </w:rPr>
              <w:t>Team Control Number</w:t>
            </w:r>
            <w:r w:rsidRPr="009E2E13">
              <w:rPr>
                <w:rFonts w:eastAsia="Cambria"/>
                <w:b/>
                <w:kern w:val="0"/>
                <w:sz w:val="22"/>
                <w:szCs w:val="22"/>
                <w:lang w:eastAsia="en-US"/>
              </w:rPr>
              <w:br/>
            </w:r>
            <w:r w:rsidR="00D479B8">
              <w:rPr>
                <w:rFonts w:eastAsia="Cambria"/>
                <w:color w:val="FF0000"/>
                <w:kern w:val="0"/>
                <w:sz w:val="40"/>
                <w:szCs w:val="40"/>
                <w:lang w:eastAsia="en-US"/>
              </w:rPr>
              <w:t>0</w:t>
            </w:r>
            <w:r w:rsidRPr="009E2E13">
              <w:rPr>
                <w:rFonts w:eastAsia="Cambria"/>
                <w:color w:val="FF0000"/>
                <w:kern w:val="0"/>
                <w:sz w:val="40"/>
                <w:szCs w:val="40"/>
                <w:lang w:eastAsia="en-US"/>
              </w:rPr>
              <w:t>00</w:t>
            </w:r>
            <w:r w:rsidR="00D479B8">
              <w:rPr>
                <w:rFonts w:eastAsia="Cambria"/>
                <w:color w:val="FF0000"/>
                <w:kern w:val="0"/>
                <w:sz w:val="40"/>
                <w:szCs w:val="40"/>
                <w:lang w:eastAsia="en-US"/>
              </w:rPr>
              <w:t>0000</w:t>
            </w:r>
          </w:p>
        </w:tc>
      </w:tr>
    </w:tbl>
    <w:p w14:paraId="308A3C9F" w14:textId="77777777" w:rsidR="009E2E13" w:rsidRDefault="00B60F29" w:rsidP="009E2E13">
      <w:pPr>
        <w:widowControl/>
        <w:jc w:val="left"/>
        <w:rPr>
          <w:rFonts w:eastAsia="Cambria"/>
          <w:kern w:val="0"/>
          <w:sz w:val="22"/>
          <w:szCs w:val="22"/>
          <w:lang w:eastAsia="en-US"/>
        </w:rPr>
      </w:pPr>
      <w:r>
        <w:rPr>
          <w:rFonts w:eastAsia="Cambria"/>
          <w:kern w:val="0"/>
          <w:sz w:val="22"/>
          <w:szCs w:val="22"/>
          <w:lang w:eastAsia="en-US"/>
        </w:rPr>
        <w:pict w14:anchorId="7953FDED">
          <v:rect id="_x0000_i1025" style="width:468pt;height:1.5pt" o:hralign="center" o:hrstd="t" o:hrnoshade="t" o:hr="t" fillcolor="black" stroked="f"/>
        </w:pict>
      </w:r>
    </w:p>
    <w:p w14:paraId="63BE8EE9" w14:textId="2EE5286E" w:rsidR="007604E5" w:rsidRPr="003623DD" w:rsidRDefault="007604E5" w:rsidP="007604E5">
      <w:pPr>
        <w:pStyle w:val="af"/>
        <w:rPr>
          <w:rFonts w:ascii="Times New Roman" w:hAnsi="Times New Roman" w:cs="Times New Roman"/>
          <w:color w:val="FF0000"/>
        </w:rPr>
      </w:pPr>
      <w:r w:rsidRPr="003623DD">
        <w:rPr>
          <w:rFonts w:ascii="Times New Roman" w:hAnsi="Times New Roman" w:cs="Times New Roman" w:hint="eastAsia"/>
          <w:color w:val="FF0000"/>
        </w:rPr>
        <w:t>【模型名称】</w:t>
      </w:r>
    </w:p>
    <w:p w14:paraId="207D6354" w14:textId="77777777" w:rsidR="007604E5" w:rsidRDefault="007604E5" w:rsidP="007604E5">
      <w:pPr>
        <w:autoSpaceDE w:val="0"/>
        <w:autoSpaceDN w:val="0"/>
        <w:adjustRightInd w:val="0"/>
        <w:ind w:leftChars="-500" w:left="-1050" w:rightChars="-500" w:right="-1050" w:firstLineChars="200" w:firstLine="482"/>
        <w:rPr>
          <w:rFonts w:cs="URWPalladioL-Bold"/>
          <w:b/>
          <w:bCs/>
          <w:kern w:val="0"/>
          <w:sz w:val="24"/>
          <w:szCs w:val="24"/>
        </w:rPr>
      </w:pPr>
      <w:r>
        <w:rPr>
          <w:rFonts w:cs="URWPalladioL-Bold" w:hint="eastAsia"/>
          <w:b/>
          <w:bCs/>
          <w:kern w:val="0"/>
          <w:sz w:val="24"/>
          <w:szCs w:val="24"/>
        </w:rPr>
        <w:t>背景、问题重述</w:t>
      </w:r>
      <w:r>
        <w:rPr>
          <w:rFonts w:cs="URWPalladioL-Bold" w:hint="eastAsia"/>
          <w:b/>
          <w:bCs/>
          <w:kern w:val="0"/>
          <w:sz w:val="24"/>
          <w:szCs w:val="24"/>
        </w:rPr>
        <w:t>+</w:t>
      </w:r>
      <w:r>
        <w:rPr>
          <w:rFonts w:cs="URWPalladioL-Bold" w:hint="eastAsia"/>
          <w:b/>
          <w:bCs/>
          <w:kern w:val="0"/>
          <w:sz w:val="24"/>
          <w:szCs w:val="24"/>
        </w:rPr>
        <w:t>每个</w:t>
      </w:r>
      <w:r>
        <w:rPr>
          <w:rFonts w:cs="URWPalladioL-Bold" w:hint="eastAsia"/>
          <w:b/>
          <w:bCs/>
          <w:kern w:val="0"/>
          <w:sz w:val="24"/>
          <w:szCs w:val="24"/>
        </w:rPr>
        <w:t>Ta</w:t>
      </w:r>
      <w:r>
        <w:rPr>
          <w:rFonts w:cs="URWPalladioL-Bold"/>
          <w:b/>
          <w:bCs/>
          <w:kern w:val="0"/>
          <w:sz w:val="24"/>
          <w:szCs w:val="24"/>
        </w:rPr>
        <w:t>sk</w:t>
      </w:r>
      <w:r>
        <w:rPr>
          <w:rFonts w:cs="URWPalladioL-Bold" w:hint="eastAsia"/>
          <w:b/>
          <w:bCs/>
          <w:kern w:val="0"/>
          <w:sz w:val="24"/>
          <w:szCs w:val="24"/>
        </w:rPr>
        <w:t>用</w:t>
      </w:r>
      <w:r>
        <w:rPr>
          <w:rFonts w:cs="URWPalladioL-Bold"/>
          <w:b/>
          <w:bCs/>
          <w:kern w:val="0"/>
          <w:sz w:val="24"/>
          <w:szCs w:val="24"/>
        </w:rPr>
        <w:t>….</w:t>
      </w:r>
      <w:r>
        <w:rPr>
          <w:rFonts w:cs="URWPalladioL-Bold" w:hint="eastAsia"/>
          <w:b/>
          <w:bCs/>
          <w:kern w:val="0"/>
          <w:sz w:val="24"/>
          <w:szCs w:val="24"/>
        </w:rPr>
        <w:t>方法</w:t>
      </w:r>
      <w:r>
        <w:rPr>
          <w:rFonts w:cs="URWPalladioL-Bold" w:hint="eastAsia"/>
          <w:b/>
          <w:bCs/>
          <w:kern w:val="0"/>
          <w:sz w:val="24"/>
          <w:szCs w:val="24"/>
        </w:rPr>
        <w:t>/</w:t>
      </w:r>
      <w:r>
        <w:rPr>
          <w:rFonts w:cs="URWPalladioL-Bold" w:hint="eastAsia"/>
          <w:b/>
          <w:bCs/>
          <w:kern w:val="0"/>
          <w:sz w:val="24"/>
          <w:szCs w:val="24"/>
        </w:rPr>
        <w:t>模型</w:t>
      </w:r>
      <w:r>
        <w:rPr>
          <w:rFonts w:cs="URWPalladioL-Bold"/>
          <w:b/>
          <w:bCs/>
          <w:kern w:val="0"/>
          <w:sz w:val="24"/>
          <w:szCs w:val="24"/>
        </w:rPr>
        <w:t>….</w:t>
      </w:r>
      <w:r>
        <w:rPr>
          <w:rFonts w:cs="URWPalladioL-Bold" w:hint="eastAsia"/>
          <w:b/>
          <w:bCs/>
          <w:kern w:val="0"/>
          <w:sz w:val="24"/>
          <w:szCs w:val="24"/>
        </w:rPr>
        <w:t>解决了</w:t>
      </w:r>
      <w:r>
        <w:rPr>
          <w:rFonts w:cs="URWPalladioL-Bold"/>
          <w:b/>
          <w:bCs/>
          <w:kern w:val="0"/>
          <w:sz w:val="24"/>
          <w:szCs w:val="24"/>
        </w:rPr>
        <w:t>….</w:t>
      </w:r>
      <w:r>
        <w:rPr>
          <w:rFonts w:cs="URWPalladioL-Bold" w:hint="eastAsia"/>
          <w:b/>
          <w:bCs/>
          <w:kern w:val="0"/>
          <w:sz w:val="24"/>
          <w:szCs w:val="24"/>
        </w:rPr>
        <w:t>问题</w:t>
      </w:r>
      <w:r>
        <w:rPr>
          <w:rFonts w:cs="URWPalladioL-Bold"/>
          <w:b/>
          <w:bCs/>
          <w:kern w:val="0"/>
          <w:sz w:val="24"/>
          <w:szCs w:val="24"/>
        </w:rPr>
        <w:t>….</w:t>
      </w:r>
      <w:proofErr w:type="gramStart"/>
      <w:r>
        <w:rPr>
          <w:rFonts w:cs="URWPalladioL-Bold"/>
          <w:b/>
          <w:bCs/>
          <w:kern w:val="0"/>
          <w:sz w:val="24"/>
          <w:szCs w:val="24"/>
        </w:rPr>
        <w:t>.</w:t>
      </w:r>
      <w:r>
        <w:rPr>
          <w:rFonts w:cs="URWPalladioL-Bold" w:hint="eastAsia"/>
          <w:b/>
          <w:bCs/>
          <w:kern w:val="0"/>
          <w:sz w:val="24"/>
          <w:szCs w:val="24"/>
        </w:rPr>
        <w:t>得到</w:t>
      </w:r>
      <w:proofErr w:type="gramEnd"/>
      <w:r>
        <w:rPr>
          <w:rFonts w:cs="URWPalladioL-Bold"/>
          <w:b/>
          <w:bCs/>
          <w:kern w:val="0"/>
          <w:sz w:val="24"/>
          <w:szCs w:val="24"/>
        </w:rPr>
        <w:t>…..</w:t>
      </w:r>
      <w:r>
        <w:rPr>
          <w:rFonts w:cs="URWPalladioL-Bold" w:hint="eastAsia"/>
          <w:b/>
          <w:bCs/>
          <w:kern w:val="0"/>
          <w:sz w:val="24"/>
          <w:szCs w:val="24"/>
        </w:rPr>
        <w:t>结论</w:t>
      </w:r>
      <w:r>
        <w:rPr>
          <w:rFonts w:cs="URWPalladioL-Bold" w:hint="eastAsia"/>
          <w:b/>
          <w:bCs/>
          <w:kern w:val="0"/>
          <w:sz w:val="24"/>
          <w:szCs w:val="24"/>
        </w:rPr>
        <w:t>+</w:t>
      </w:r>
      <w:r>
        <w:rPr>
          <w:rFonts w:cs="URWPalladioL-Bold" w:hint="eastAsia"/>
          <w:b/>
          <w:bCs/>
          <w:kern w:val="0"/>
          <w:sz w:val="24"/>
          <w:szCs w:val="24"/>
        </w:rPr>
        <w:t>灵敏度分析与优缺点</w:t>
      </w:r>
    </w:p>
    <w:p w14:paraId="1C3C226C" w14:textId="62096453" w:rsidR="007604E5" w:rsidRPr="003623DD" w:rsidRDefault="007604E5" w:rsidP="007604E5">
      <w:pPr>
        <w:autoSpaceDE w:val="0"/>
        <w:autoSpaceDN w:val="0"/>
        <w:adjustRightInd w:val="0"/>
        <w:ind w:leftChars="-500" w:left="-1050" w:rightChars="-500" w:right="-1050" w:firstLineChars="200" w:firstLine="480"/>
        <w:rPr>
          <w:sz w:val="24"/>
          <w:szCs w:val="24"/>
        </w:rPr>
      </w:pPr>
      <w:bookmarkStart w:id="0" w:name="_Hlk32252269"/>
    </w:p>
    <w:bookmarkEnd w:id="0"/>
    <w:p w14:paraId="4A0156B6" w14:textId="352299D7" w:rsidR="007604E5" w:rsidRPr="003623DD" w:rsidRDefault="007604E5" w:rsidP="007604E5">
      <w:pPr>
        <w:pStyle w:val="af0"/>
        <w:spacing w:afterLines="50" w:after="156"/>
        <w:ind w:leftChars="-500" w:left="-1050" w:rightChars="-500" w:right="-1050" w:firstLine="482"/>
        <w:rPr>
          <w:rFonts w:cs="Times New Roman"/>
          <w:sz w:val="24"/>
          <w:szCs w:val="24"/>
        </w:rPr>
        <w:sectPr w:rsidR="007604E5" w:rsidRPr="003623DD">
          <w:pgSz w:w="11906" w:h="16838"/>
          <w:pgMar w:top="1418" w:right="1701" w:bottom="1418" w:left="1701" w:header="907" w:footer="851" w:gutter="0"/>
          <w:cols w:space="425"/>
          <w:docGrid w:type="lines" w:linePitch="312"/>
        </w:sectPr>
      </w:pPr>
      <w:r w:rsidRPr="003623DD">
        <w:rPr>
          <w:rFonts w:cs="Times New Roman"/>
          <w:b/>
          <w:sz w:val="24"/>
          <w:szCs w:val="24"/>
        </w:rPr>
        <w:t>Keywords: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</w:t>
      </w:r>
      <w:r w:rsidRPr="003623DD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>B</w:t>
      </w:r>
      <w:r w:rsidRPr="006312E1">
        <w:rPr>
          <w:rFonts w:cs="Times New Roman"/>
          <w:color w:val="FF0000"/>
          <w:sz w:val="24"/>
          <w:szCs w:val="24"/>
        </w:rPr>
        <w:t>;</w:t>
      </w:r>
      <w:r w:rsidR="00523A09">
        <w:rPr>
          <w:rFonts w:cs="Times New Roman"/>
          <w:color w:val="FF0000"/>
          <w:sz w:val="24"/>
          <w:szCs w:val="24"/>
        </w:rPr>
        <w:t>C</w:t>
      </w:r>
      <w:r w:rsidRPr="006312E1">
        <w:rPr>
          <w:rFonts w:cs="Times New Roman"/>
          <w:color w:val="FF0000"/>
          <w:sz w:val="24"/>
          <w:szCs w:val="24"/>
        </w:rPr>
        <w:t>（</w:t>
      </w:r>
      <w:r w:rsidRPr="003623DD">
        <w:rPr>
          <w:rFonts w:cs="Times New Roman"/>
          <w:color w:val="FF0000"/>
          <w:sz w:val="24"/>
          <w:szCs w:val="24"/>
        </w:rPr>
        <w:t>3-8</w:t>
      </w:r>
      <w:r w:rsidRPr="003623DD">
        <w:rPr>
          <w:rFonts w:cs="Times New Roman"/>
          <w:color w:val="FF0000"/>
          <w:sz w:val="24"/>
          <w:szCs w:val="24"/>
        </w:rPr>
        <w:t>，专有</w:t>
      </w:r>
      <w:r w:rsidRPr="003623DD">
        <w:rPr>
          <w:rFonts w:cs="Times New Roman" w:hint="eastAsia"/>
          <w:color w:val="FF0000"/>
          <w:sz w:val="24"/>
          <w:szCs w:val="24"/>
        </w:rPr>
        <w:t>名词大写，用的方法</w:t>
      </w:r>
      <w:r>
        <w:rPr>
          <w:rFonts w:cs="Times New Roman" w:hint="eastAsia"/>
          <w:color w:val="FF0000"/>
          <w:sz w:val="24"/>
          <w:szCs w:val="24"/>
        </w:rPr>
        <w:t>可以放上</w:t>
      </w:r>
      <w:r w:rsidRPr="003623DD">
        <w:rPr>
          <w:rFonts w:cs="Times New Roman"/>
          <w:color w:val="FF0000"/>
          <w:sz w:val="24"/>
          <w:szCs w:val="24"/>
        </w:rPr>
        <w:t>）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10811721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14:paraId="51F8D43B" w14:textId="436E74D6" w:rsidR="005F0505" w:rsidRPr="0003126A" w:rsidRDefault="00921A89" w:rsidP="0003126A">
          <w:pPr>
            <w:pStyle w:val="TOC10"/>
            <w:widowControl w:val="0"/>
            <w:jc w:val="center"/>
            <w:rPr>
              <w:rFonts w:ascii="Times New Roman" w:eastAsia="宋体" w:hAnsi="Times New Roman" w:cs="Times New Roman"/>
              <w:b/>
              <w:color w:val="auto"/>
              <w:kern w:val="2"/>
            </w:rPr>
          </w:pPr>
          <w:r w:rsidRPr="0003126A">
            <w:rPr>
              <w:rFonts w:ascii="Times New Roman" w:eastAsia="宋体" w:hAnsi="Times New Roman" w:cs="Times New Roman"/>
              <w:b/>
              <w:color w:val="auto"/>
              <w:kern w:val="2"/>
            </w:rPr>
            <w:t>Contents</w:t>
          </w:r>
        </w:p>
        <w:p w14:paraId="601B443A" w14:textId="07D8B588" w:rsidR="00A148A4" w:rsidRDefault="004C70B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r w:rsidRPr="003623DD">
            <w:rPr>
              <w:rFonts w:ascii="Times New Roman" w:hAnsi="Times New Roman"/>
              <w:b/>
              <w:bCs/>
              <w:sz w:val="24"/>
              <w:szCs w:val="24"/>
              <w:lang w:val="zh-CN"/>
            </w:rPr>
            <w:fldChar w:fldCharType="begin"/>
          </w:r>
          <w:r w:rsidRPr="003623DD">
            <w:rPr>
              <w:rFonts w:ascii="Times New Roman" w:hAnsi="Times New Roman"/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3623DD">
            <w:rPr>
              <w:rFonts w:ascii="Times New Roman" w:hAnsi="Times New Roman"/>
              <w:b/>
              <w:bCs/>
              <w:sz w:val="24"/>
              <w:szCs w:val="24"/>
              <w:lang w:val="zh-CN"/>
            </w:rPr>
            <w:fldChar w:fldCharType="separate"/>
          </w:r>
          <w:hyperlink w:anchor="_Toc34320967" w:history="1">
            <w:r w:rsidR="00A148A4" w:rsidRPr="00CE4000">
              <w:rPr>
                <w:rStyle w:val="a9"/>
                <w:noProof/>
              </w:rPr>
              <w:t>1</w:t>
            </w:r>
            <w:r w:rsidR="00A148A4">
              <w:rPr>
                <w:rFonts w:cstheme="minorBidi"/>
                <w:noProof/>
                <w:kern w:val="2"/>
                <w:sz w:val="21"/>
              </w:rPr>
              <w:tab/>
            </w:r>
            <w:r w:rsidR="00A148A4" w:rsidRPr="00CE4000">
              <w:rPr>
                <w:rStyle w:val="a9"/>
                <w:noProof/>
              </w:rPr>
              <w:t>Introduction</w:t>
            </w:r>
            <w:r w:rsidR="00A148A4">
              <w:rPr>
                <w:noProof/>
                <w:webHidden/>
              </w:rPr>
              <w:tab/>
            </w:r>
            <w:r w:rsidR="00A148A4">
              <w:rPr>
                <w:noProof/>
                <w:webHidden/>
              </w:rPr>
              <w:fldChar w:fldCharType="begin"/>
            </w:r>
            <w:r w:rsidR="00A148A4">
              <w:rPr>
                <w:noProof/>
                <w:webHidden/>
              </w:rPr>
              <w:instrText xml:space="preserve"> PAGEREF _Toc34320967 \h </w:instrText>
            </w:r>
            <w:r w:rsidR="00A148A4">
              <w:rPr>
                <w:noProof/>
                <w:webHidden/>
              </w:rPr>
            </w:r>
            <w:r w:rsidR="00A148A4">
              <w:rPr>
                <w:noProof/>
                <w:webHidden/>
              </w:rPr>
              <w:fldChar w:fldCharType="separate"/>
            </w:r>
            <w:r w:rsidR="00A148A4">
              <w:rPr>
                <w:noProof/>
                <w:webHidden/>
              </w:rPr>
              <w:t>1</w:t>
            </w:r>
            <w:r w:rsidR="00A148A4">
              <w:rPr>
                <w:noProof/>
                <w:webHidden/>
              </w:rPr>
              <w:fldChar w:fldCharType="end"/>
            </w:r>
          </w:hyperlink>
        </w:p>
        <w:p w14:paraId="111541FC" w14:textId="3AE802D6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68" w:history="1">
            <w:r w:rsidRPr="00CE4000">
              <w:rPr>
                <w:rStyle w:val="a9"/>
                <w:noProof/>
              </w:rPr>
              <w:t>1.1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1D03" w14:textId="32B7278E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69" w:history="1">
            <w:r w:rsidRPr="00CE4000">
              <w:rPr>
                <w:rStyle w:val="a9"/>
                <w:noProof/>
              </w:rPr>
              <w:t>1.2 Our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EC56" w14:textId="500A6096" w:rsidR="00A148A4" w:rsidRDefault="00A148A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0" w:history="1">
            <w:r w:rsidRPr="00CE4000">
              <w:rPr>
                <w:rStyle w:val="a9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4000">
              <w:rPr>
                <w:rStyle w:val="a9"/>
                <w:noProof/>
              </w:rPr>
              <w:t>Assumptions and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569E" w14:textId="21D46BB4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1" w:history="1">
            <w:r w:rsidRPr="00CE4000">
              <w:rPr>
                <w:rStyle w:val="a9"/>
                <w:noProof/>
              </w:rPr>
              <w:t>2.1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A7CA" w14:textId="484A076B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2" w:history="1">
            <w:r w:rsidRPr="00CE4000">
              <w:rPr>
                <w:rStyle w:val="a9"/>
                <w:noProof/>
              </w:rPr>
              <w:t>2.2 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D9A9" w14:textId="268F688C" w:rsidR="00A148A4" w:rsidRDefault="00A148A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3" w:history="1">
            <w:r w:rsidRPr="00CE4000">
              <w:rPr>
                <w:rStyle w:val="a9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4000">
              <w:rPr>
                <w:rStyle w:val="a9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E3BD" w14:textId="1F1ED26E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4" w:history="1">
            <w:r w:rsidRPr="00CE4000">
              <w:rPr>
                <w:rStyle w:val="a9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9E1B" w14:textId="24C57C98" w:rsidR="00A148A4" w:rsidRDefault="00A148A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5" w:history="1">
            <w:r w:rsidRPr="00CE4000">
              <w:rPr>
                <w:rStyle w:val="a9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4000">
              <w:rPr>
                <w:rStyle w:val="a9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407C" w14:textId="5F857B97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6" w:history="1">
            <w:r w:rsidRPr="00CE4000">
              <w:rPr>
                <w:rStyle w:val="a9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A440" w14:textId="52AE106F" w:rsidR="00A148A4" w:rsidRDefault="00A148A4" w:rsidP="00A148A4">
          <w:pPr>
            <w:pStyle w:val="TOC3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7" w:history="1">
            <w:r w:rsidRPr="00CE4000">
              <w:rPr>
                <w:rStyle w:val="a9"/>
                <w:noProof/>
              </w:rPr>
              <w:t>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DE80" w14:textId="3EE2A7FD" w:rsidR="00A148A4" w:rsidRDefault="00A148A4" w:rsidP="00A148A4">
          <w:pPr>
            <w:pStyle w:val="TOC3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8" w:history="1">
            <w:r w:rsidRPr="00CE4000">
              <w:rPr>
                <w:rStyle w:val="a9"/>
                <w:noProof/>
              </w:rPr>
              <w:t>4.1.2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1B7A1" w14:textId="51A36FAC" w:rsidR="00A148A4" w:rsidRDefault="00A148A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79" w:history="1">
            <w:r w:rsidRPr="00CE4000">
              <w:rPr>
                <w:rStyle w:val="a9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4000">
              <w:rPr>
                <w:rStyle w:val="a9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813E" w14:textId="0417C4E5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0" w:history="1">
            <w:r w:rsidRPr="00CE4000">
              <w:rPr>
                <w:rStyle w:val="a9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F4A1" w14:textId="6F82ED7E" w:rsidR="00A148A4" w:rsidRDefault="00A148A4" w:rsidP="00A148A4">
          <w:pPr>
            <w:pStyle w:val="TOC3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1" w:history="1">
            <w:r w:rsidRPr="00CE4000">
              <w:rPr>
                <w:rStyle w:val="a9"/>
                <w:noProof/>
              </w:rPr>
              <w:t>5.1.1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7471" w14:textId="27418049" w:rsidR="00A148A4" w:rsidRDefault="00A148A4" w:rsidP="00A148A4">
          <w:pPr>
            <w:pStyle w:val="TOC3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2" w:history="1">
            <w:r w:rsidRPr="00CE4000">
              <w:rPr>
                <w:rStyle w:val="a9"/>
                <w:noProof/>
              </w:rPr>
              <w:t>5.1.2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F67B" w14:textId="4766F5E0" w:rsidR="00A148A4" w:rsidRDefault="00A148A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3" w:history="1">
            <w:r w:rsidRPr="00CE4000">
              <w:rPr>
                <w:rStyle w:val="a9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4000">
              <w:rPr>
                <w:rStyle w:val="a9"/>
                <w:noProof/>
              </w:rPr>
              <w:t>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CA7F1" w14:textId="555B3F7D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4" w:history="1">
            <w:r w:rsidRPr="00CE4000">
              <w:rPr>
                <w:rStyle w:val="a9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D1E4" w14:textId="4CF1E2F1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5" w:history="1">
            <w:r w:rsidRPr="00CE4000">
              <w:rPr>
                <w:rStyle w:val="a9"/>
                <w:noProof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1615" w14:textId="07EE98B3" w:rsidR="00A148A4" w:rsidRDefault="00A148A4" w:rsidP="00A148A4">
          <w:pPr>
            <w:pStyle w:val="TOC1"/>
            <w:tabs>
              <w:tab w:val="left" w:pos="440"/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6" w:history="1">
            <w:r w:rsidRPr="00CE4000">
              <w:rPr>
                <w:rStyle w:val="a9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E4000">
              <w:rPr>
                <w:rStyle w:val="a9"/>
                <w:noProof/>
              </w:rPr>
              <w:t>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0004" w14:textId="4B7DD1F2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7" w:history="1">
            <w:r w:rsidRPr="00CE4000">
              <w:rPr>
                <w:rStyle w:val="a9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71DE" w14:textId="4283584E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8" w:history="1">
            <w:r w:rsidRPr="00CE4000">
              <w:rPr>
                <w:rStyle w:val="a9"/>
                <w:noProof/>
              </w:rPr>
              <w:t>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3861" w14:textId="152CF8FC" w:rsidR="00A148A4" w:rsidRDefault="00A148A4" w:rsidP="00A148A4">
          <w:pPr>
            <w:pStyle w:val="TOC1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89" w:history="1">
            <w:r w:rsidRPr="00CE4000">
              <w:rPr>
                <w:rStyle w:val="a9"/>
                <w:noProof/>
              </w:rPr>
              <w:t>8. 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95D7" w14:textId="57DD67E9" w:rsidR="00A148A4" w:rsidRDefault="00A148A4" w:rsidP="00A148A4">
          <w:pPr>
            <w:pStyle w:val="TOC1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0" w:history="1">
            <w:r w:rsidRPr="00CE4000">
              <w:rPr>
                <w:rStyle w:val="a9"/>
                <w:noProof/>
              </w:rPr>
              <w:t>9. Strengths and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2037" w14:textId="1854A5EB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1" w:history="1">
            <w:r w:rsidRPr="00CE4000">
              <w:rPr>
                <w:rStyle w:val="a9"/>
                <w:noProof/>
              </w:rPr>
              <w:t>9.1 Strengths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9FEB" w14:textId="3444876C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2" w:history="1">
            <w:r w:rsidRPr="00CE4000">
              <w:rPr>
                <w:rStyle w:val="a9"/>
                <w:noProof/>
              </w:rPr>
              <w:t>9.2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CE38" w14:textId="73A615E7" w:rsidR="00A148A4" w:rsidRDefault="00A148A4" w:rsidP="00A148A4">
          <w:pPr>
            <w:pStyle w:val="TOC1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3" w:history="1">
            <w:r w:rsidRPr="00CE4000">
              <w:rPr>
                <w:rStyle w:val="a9"/>
                <w:noProof/>
              </w:rPr>
              <w:t>Further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0F7A3" w14:textId="5C774EC5" w:rsidR="00A148A4" w:rsidRDefault="00A148A4" w:rsidP="00A148A4">
          <w:pPr>
            <w:pStyle w:val="TOC1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4" w:history="1">
            <w:r w:rsidRPr="00CE4000">
              <w:rPr>
                <w:rStyle w:val="a9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F204" w14:textId="716EF50E" w:rsidR="00A148A4" w:rsidRDefault="00A148A4" w:rsidP="00A148A4">
          <w:pPr>
            <w:pStyle w:val="TOC1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5" w:history="1">
            <w:r w:rsidRPr="00CE4000">
              <w:rPr>
                <w:rStyle w:val="a9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806E" w14:textId="508EB22D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6" w:history="1">
            <w:r w:rsidRPr="00CE4000">
              <w:rPr>
                <w:rStyle w:val="a9"/>
                <w:noProof/>
              </w:rPr>
              <w:t>Appendix I 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FB45" w14:textId="7E12436B" w:rsidR="00A148A4" w:rsidRDefault="00A148A4" w:rsidP="00A148A4">
          <w:pPr>
            <w:pStyle w:val="TOC2"/>
            <w:tabs>
              <w:tab w:val="right" w:leader="dot" w:pos="8494"/>
            </w:tabs>
            <w:spacing w:line="240" w:lineRule="auto"/>
            <w:rPr>
              <w:rFonts w:cstheme="minorBidi"/>
              <w:noProof/>
              <w:kern w:val="2"/>
              <w:sz w:val="21"/>
            </w:rPr>
          </w:pPr>
          <w:hyperlink w:anchor="_Toc34320997" w:history="1">
            <w:r w:rsidRPr="00CE4000">
              <w:rPr>
                <w:rStyle w:val="a9"/>
                <w:noProof/>
              </w:rPr>
              <w:t>Appendix II Title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_Toc34320997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A832" w14:textId="3D3973C6" w:rsidR="005F0505" w:rsidRPr="003623DD" w:rsidRDefault="004C70B4" w:rsidP="00E86BCE">
          <w:r w:rsidRPr="003623DD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0D755A9D" w14:textId="4573C198" w:rsidR="005F0505" w:rsidRPr="003623DD" w:rsidRDefault="005F0505" w:rsidP="00E15B1F">
      <w:pPr>
        <w:pStyle w:val="Af8"/>
        <w:sectPr w:rsidR="005F0505" w:rsidRPr="003623DD">
          <w:headerReference w:type="default" r:id="rId9"/>
          <w:headerReference w:type="first" r:id="rId10"/>
          <w:footerReference w:type="first" r:id="rId11"/>
          <w:pgSz w:w="11906" w:h="16838"/>
          <w:pgMar w:top="1418" w:right="1701" w:bottom="1418" w:left="1701" w:header="907" w:footer="851" w:gutter="0"/>
          <w:pgNumType w:start="1"/>
          <w:cols w:space="425"/>
          <w:titlePg/>
          <w:docGrid w:type="lines" w:linePitch="312"/>
        </w:sectPr>
      </w:pPr>
      <w:bookmarkStart w:id="1" w:name="_GoBack"/>
      <w:bookmarkEnd w:id="1"/>
    </w:p>
    <w:p w14:paraId="6A21E158" w14:textId="77777777" w:rsidR="005F0505" w:rsidRPr="003623DD" w:rsidRDefault="004C70B4">
      <w:pPr>
        <w:pStyle w:val="11"/>
        <w:spacing w:before="156" w:after="156"/>
        <w:rPr>
          <w:rFonts w:ascii="Times New Roman" w:hAnsi="Times New Roman"/>
        </w:rPr>
      </w:pPr>
      <w:bookmarkStart w:id="2" w:name="_Toc34320967"/>
      <w:r w:rsidRPr="003623DD">
        <w:rPr>
          <w:rFonts w:ascii="Times New Roman" w:hAnsi="Times New Roman"/>
        </w:rPr>
        <w:lastRenderedPageBreak/>
        <w:t>1</w:t>
      </w:r>
      <w:r w:rsidRPr="003623DD">
        <w:rPr>
          <w:rFonts w:ascii="Times New Roman" w:hAnsi="Times New Roman"/>
        </w:rPr>
        <w:tab/>
        <w:t>Introduction</w:t>
      </w:r>
      <w:bookmarkEnd w:id="2"/>
    </w:p>
    <w:p w14:paraId="30CEE288" w14:textId="77777777" w:rsidR="00D505F7" w:rsidRPr="00F011B4" w:rsidRDefault="004E28D7" w:rsidP="00BC461E">
      <w:pPr>
        <w:pStyle w:val="112"/>
      </w:pPr>
      <w:bookmarkStart w:id="3" w:name="_Toc34320968"/>
      <w:r w:rsidRPr="00F011B4">
        <w:t>1.1</w:t>
      </w:r>
      <w:r w:rsidR="00D56683" w:rsidRPr="00F011B4">
        <w:t xml:space="preserve"> </w:t>
      </w:r>
      <w:r w:rsidR="00E73429" w:rsidRPr="00F011B4">
        <w:t>Background</w:t>
      </w:r>
      <w:bookmarkEnd w:id="3"/>
    </w:p>
    <w:p w14:paraId="064E718D" w14:textId="00865A59" w:rsidR="000A69D3" w:rsidRDefault="003B10EE" w:rsidP="009A0DEC">
      <w:pPr>
        <w:pStyle w:val="Af8"/>
        <w:ind w:firstLineChars="200" w:firstLine="480"/>
      </w:pPr>
      <w:r>
        <w:t xml:space="preserve">As the world is </w:t>
      </w:r>
      <w:r w:rsidR="00873B42">
        <w:t xml:space="preserve">rapidly </w:t>
      </w:r>
      <w:r w:rsidR="00E02762">
        <w:t>urbanizing</w:t>
      </w:r>
      <w:r w:rsidR="00C06ED4">
        <w:t>,</w:t>
      </w:r>
      <w:r w:rsidR="00D0172C">
        <w:t xml:space="preserve"> </w:t>
      </w:r>
      <w:r w:rsidR="00A40A72">
        <w:t xml:space="preserve">building </w:t>
      </w:r>
      <w:r w:rsidR="00F01CB4">
        <w:t xml:space="preserve">sustainable </w:t>
      </w:r>
      <w:r w:rsidR="009A04CC">
        <w:t xml:space="preserve">cities </w:t>
      </w:r>
      <w:r w:rsidR="00FE011B">
        <w:t>is more</w:t>
      </w:r>
      <w:r w:rsidR="008C2680">
        <w:t xml:space="preserve"> </w:t>
      </w:r>
      <w:r w:rsidR="00394EF2">
        <w:t>urgent</w:t>
      </w:r>
      <w:r w:rsidR="00FE011B">
        <w:t xml:space="preserve"> </w:t>
      </w:r>
      <w:r w:rsidR="000D49A4">
        <w:t>than ever before</w:t>
      </w:r>
      <w:r w:rsidR="008C327F">
        <w:t xml:space="preserve">, which means </w:t>
      </w:r>
      <w:r w:rsidR="0068689E" w:rsidRPr="008C1AAE">
        <w:rPr>
          <w:b/>
        </w:rPr>
        <w:t>urban</w:t>
      </w:r>
      <w:r w:rsidR="008A2385" w:rsidRPr="008C1AAE">
        <w:rPr>
          <w:b/>
        </w:rPr>
        <w:t xml:space="preserve"> planning</w:t>
      </w:r>
      <w:r w:rsidR="008A2385">
        <w:t xml:space="preserve"> </w:t>
      </w:r>
      <w:r w:rsidR="00EE5584">
        <w:t xml:space="preserve">has become </w:t>
      </w:r>
      <w:r w:rsidR="006E3C9C">
        <w:t xml:space="preserve">increasingly </w:t>
      </w:r>
      <w:r w:rsidR="00765449">
        <w:t xml:space="preserve">important </w:t>
      </w:r>
      <w:r w:rsidR="00A1469B">
        <w:t xml:space="preserve">and </w:t>
      </w:r>
      <w:r w:rsidR="008879AD">
        <w:t>ne</w:t>
      </w:r>
      <w:r w:rsidR="00EC0897">
        <w:t>cessary.</w:t>
      </w:r>
      <w:r w:rsidR="00EC0897" w:rsidRPr="005768EA">
        <w:rPr>
          <w:vertAlign w:val="superscript"/>
        </w:rPr>
        <w:t xml:space="preserve"> </w:t>
      </w:r>
      <w:r w:rsidR="008478B1" w:rsidRPr="004F75B7">
        <w:fldChar w:fldCharType="begin"/>
      </w:r>
      <w:r w:rsidR="008478B1" w:rsidRPr="004F75B7">
        <w:instrText xml:space="preserve"> REF _Ref32238739 \r \h </w:instrText>
      </w:r>
      <w:r w:rsidR="005768EA" w:rsidRPr="004F75B7">
        <w:instrText xml:space="preserve"> \* MERGEFORMAT </w:instrText>
      </w:r>
      <w:r w:rsidR="008478B1" w:rsidRPr="004F75B7">
        <w:fldChar w:fldCharType="separate"/>
      </w:r>
      <w:r w:rsidR="008478B1" w:rsidRPr="004F75B7">
        <w:t>[1]</w:t>
      </w:r>
      <w:r w:rsidR="008478B1" w:rsidRPr="004F75B7">
        <w:fldChar w:fldCharType="end"/>
      </w:r>
    </w:p>
    <w:p w14:paraId="0ADD754E" w14:textId="0BD9ACE9" w:rsidR="002317AD" w:rsidRPr="00A81A81" w:rsidRDefault="00A50BF7" w:rsidP="00F86C08">
      <w:pPr>
        <w:pStyle w:val="112"/>
      </w:pPr>
      <w:bookmarkStart w:id="4" w:name="_Toc34320969"/>
      <w:r w:rsidRPr="003623DD">
        <w:t>1.</w:t>
      </w:r>
      <w:r w:rsidR="00A208B5">
        <w:t>2</w:t>
      </w:r>
      <w:r w:rsidR="00E846FC" w:rsidRPr="003623DD">
        <w:t xml:space="preserve"> Our Work</w:t>
      </w:r>
      <w:bookmarkEnd w:id="4"/>
      <w:r w:rsidR="002317AD" w:rsidRPr="000D3EE5">
        <w:t xml:space="preserve"> </w:t>
      </w:r>
    </w:p>
    <w:p w14:paraId="59F2D7A7" w14:textId="4A1C7BAE" w:rsidR="005F0505" w:rsidRPr="00367E7B" w:rsidRDefault="005F0505" w:rsidP="00A854ED">
      <w:pPr>
        <w:pStyle w:val="Af8"/>
        <w:ind w:firstLine="0"/>
      </w:pPr>
    </w:p>
    <w:p w14:paraId="38D777B1" w14:textId="1EAC84BB" w:rsidR="005F0505" w:rsidRDefault="004C70B4">
      <w:pPr>
        <w:pStyle w:val="11"/>
        <w:spacing w:before="156" w:after="156"/>
        <w:rPr>
          <w:rFonts w:ascii="Times New Roman" w:hAnsi="Times New Roman"/>
        </w:rPr>
      </w:pPr>
      <w:bookmarkStart w:id="5" w:name="_Toc34320970"/>
      <w:r w:rsidRPr="003623DD">
        <w:rPr>
          <w:rFonts w:ascii="Times New Roman" w:hAnsi="Times New Roman"/>
        </w:rPr>
        <w:t>2</w:t>
      </w:r>
      <w:r w:rsidRPr="003623DD">
        <w:rPr>
          <w:rFonts w:ascii="Times New Roman" w:hAnsi="Times New Roman"/>
        </w:rPr>
        <w:tab/>
        <w:t>Assumptions</w:t>
      </w:r>
      <w:r w:rsidR="009D5F50" w:rsidRPr="003623DD">
        <w:rPr>
          <w:rFonts w:ascii="Times New Roman" w:hAnsi="Times New Roman"/>
        </w:rPr>
        <w:t xml:space="preserve"> and </w:t>
      </w:r>
      <w:r w:rsidR="00FF1D16" w:rsidRPr="003623DD">
        <w:rPr>
          <w:rFonts w:ascii="Times New Roman" w:hAnsi="Times New Roman"/>
        </w:rPr>
        <w:t>Notations</w:t>
      </w:r>
      <w:bookmarkEnd w:id="5"/>
    </w:p>
    <w:p w14:paraId="5B6CAF5B" w14:textId="0E0FD0C1" w:rsidR="006E1238" w:rsidRDefault="001575B7" w:rsidP="00BC461E">
      <w:pPr>
        <w:pStyle w:val="112"/>
        <w:rPr>
          <w:rFonts w:eastAsiaTheme="minorEastAsia"/>
        </w:rPr>
      </w:pPr>
      <w:bookmarkStart w:id="6" w:name="_Toc34320971"/>
      <w:r>
        <w:rPr>
          <w:rFonts w:eastAsiaTheme="minorEastAsia" w:hint="eastAsia"/>
        </w:rPr>
        <w:t>2</w:t>
      </w:r>
      <w:r>
        <w:rPr>
          <w:rFonts w:eastAsiaTheme="minorEastAsia"/>
        </w:rPr>
        <w:t>.1</w:t>
      </w:r>
      <w:r w:rsidR="00950EAC">
        <w:rPr>
          <w:rFonts w:eastAsiaTheme="minorEastAsia"/>
        </w:rPr>
        <w:t xml:space="preserve"> Assumptions</w:t>
      </w:r>
      <w:bookmarkEnd w:id="6"/>
    </w:p>
    <w:p w14:paraId="0FC82600" w14:textId="4968329F" w:rsidR="001A65C5" w:rsidRPr="00AC5493" w:rsidRDefault="001A65C5" w:rsidP="00303467">
      <w:pPr>
        <w:pStyle w:val="Af8"/>
        <w:rPr>
          <w:rFonts w:eastAsia="宋体"/>
        </w:rPr>
      </w:pPr>
      <w:r w:rsidRPr="00B130F2">
        <w:t>To simplify the given problems and modify it more appropriate for simulating real life conditions, we make the following basic hypotheses</w:t>
      </w:r>
      <w:r w:rsidR="00C2775C">
        <w:rPr>
          <w:rFonts w:ascii="宋体" w:eastAsia="宋体" w:hAnsi="宋体" w:cs="宋体" w:hint="eastAsia"/>
        </w:rPr>
        <w:t>.</w:t>
      </w:r>
    </w:p>
    <w:p w14:paraId="032E5E2A" w14:textId="3C7AAAAA" w:rsidR="00EE7C1A" w:rsidRPr="00EE7C1A" w:rsidRDefault="00EE7C1A" w:rsidP="00EE7C1A">
      <w:pPr>
        <w:pStyle w:val="-"/>
      </w:pPr>
      <w:r w:rsidRPr="00EE7C1A">
        <w:t>The government policy will not change in the short term.</w:t>
      </w:r>
    </w:p>
    <w:p w14:paraId="43D2B7DE" w14:textId="7B1DF23B" w:rsidR="005F0505" w:rsidRPr="00484E1D" w:rsidRDefault="002E6DD2" w:rsidP="00BC461E">
      <w:pPr>
        <w:pStyle w:val="112"/>
        <w:rPr>
          <w:rFonts w:eastAsiaTheme="minorEastAsia"/>
        </w:rPr>
      </w:pPr>
      <w:bookmarkStart w:id="7" w:name="_Toc34320972"/>
      <w:r>
        <w:rPr>
          <w:rFonts w:eastAsiaTheme="minorEastAsia"/>
        </w:rPr>
        <w:t>2.</w:t>
      </w:r>
      <w:r w:rsidR="00BC461E">
        <w:rPr>
          <w:rFonts w:eastAsiaTheme="minorEastAsia"/>
        </w:rPr>
        <w:t>2</w:t>
      </w:r>
      <w:r w:rsidR="00EB2033">
        <w:rPr>
          <w:rFonts w:eastAsiaTheme="minorEastAsia"/>
        </w:rPr>
        <w:t xml:space="preserve"> </w:t>
      </w:r>
      <w:r w:rsidR="006B55A2" w:rsidRPr="00484E1D">
        <w:rPr>
          <w:rFonts w:eastAsiaTheme="minorEastAsia"/>
        </w:rPr>
        <w:t>Notations</w:t>
      </w:r>
      <w:bookmarkEnd w:id="7"/>
    </w:p>
    <w:p w14:paraId="05E49D63" w14:textId="77777777" w:rsidR="00DF0C5D" w:rsidRPr="003623DD" w:rsidRDefault="00DF0C5D" w:rsidP="00DF0C5D">
      <w:pPr>
        <w:pStyle w:val="aff5"/>
        <w:keepNext/>
        <w:jc w:val="center"/>
        <w:rPr>
          <w:rFonts w:cs="Times New Roman"/>
          <w:b/>
        </w:rPr>
      </w:pPr>
      <w:r w:rsidRPr="003623DD">
        <w:rPr>
          <w:rFonts w:cs="Times New Roman"/>
          <w:b/>
        </w:rPr>
        <w:t xml:space="preserve">Table </w:t>
      </w:r>
      <w:r w:rsidRPr="003623DD">
        <w:rPr>
          <w:rFonts w:cs="Times New Roman"/>
          <w:b/>
        </w:rPr>
        <w:fldChar w:fldCharType="begin"/>
      </w:r>
      <w:r w:rsidRPr="003623DD">
        <w:rPr>
          <w:rFonts w:cs="Times New Roman"/>
          <w:b/>
        </w:rPr>
        <w:instrText xml:space="preserve"> SEQ Table \* ARABIC </w:instrText>
      </w:r>
      <w:r w:rsidRPr="003623DD">
        <w:rPr>
          <w:rFonts w:cs="Times New Roman"/>
          <w:b/>
        </w:rPr>
        <w:fldChar w:fldCharType="separate"/>
      </w:r>
      <w:r w:rsidRPr="003623DD">
        <w:rPr>
          <w:rFonts w:cs="Times New Roman"/>
          <w:b/>
          <w:noProof/>
        </w:rPr>
        <w:t>1</w:t>
      </w:r>
      <w:r w:rsidRPr="003623DD">
        <w:rPr>
          <w:rFonts w:cs="Times New Roman"/>
          <w:b/>
        </w:rPr>
        <w:fldChar w:fldCharType="end"/>
      </w:r>
      <w:r w:rsidRPr="003623DD">
        <w:rPr>
          <w:rFonts w:cs="Times New Roman"/>
          <w:b/>
        </w:rPr>
        <w:t xml:space="preserve"> Notations</w:t>
      </w:r>
    </w:p>
    <w:tbl>
      <w:tblPr>
        <w:tblW w:w="85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8"/>
        <w:gridCol w:w="6412"/>
      </w:tblGrid>
      <w:tr w:rsidR="00B9347B" w:rsidRPr="003623DD" w14:paraId="15152D97" w14:textId="77777777" w:rsidTr="00560268">
        <w:trPr>
          <w:trHeight w:val="340"/>
          <w:tblHeader/>
          <w:jc w:val="center"/>
        </w:trPr>
        <w:tc>
          <w:tcPr>
            <w:tcW w:w="2148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769B5C" w14:textId="77777777" w:rsidR="00B9347B" w:rsidRPr="003623DD" w:rsidRDefault="00FC3C06" w:rsidP="00A10946">
            <w:pPr>
              <w:pStyle w:val="-3"/>
            </w:pPr>
            <w:r w:rsidRPr="003623DD">
              <w:t>Symbols</w:t>
            </w:r>
          </w:p>
        </w:tc>
        <w:tc>
          <w:tcPr>
            <w:tcW w:w="6412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732DB56" w14:textId="77777777" w:rsidR="00B9347B" w:rsidRPr="003623DD" w:rsidRDefault="002525A0" w:rsidP="002131BC">
            <w:pPr>
              <w:pStyle w:val="-3"/>
            </w:pPr>
            <w:r w:rsidRPr="003623DD">
              <w:t>Definition</w:t>
            </w:r>
          </w:p>
        </w:tc>
      </w:tr>
      <w:tr w:rsidR="00B9347B" w:rsidRPr="003623DD" w14:paraId="56039D7C" w14:textId="77777777" w:rsidTr="00560268">
        <w:trPr>
          <w:trHeight w:val="340"/>
          <w:jc w:val="center"/>
        </w:trPr>
        <w:tc>
          <w:tcPr>
            <w:tcW w:w="214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82A7EF" w14:textId="77777777" w:rsidR="00B9347B" w:rsidRPr="003623DD" w:rsidRDefault="00B9347B" w:rsidP="00A10946">
            <w:pPr>
              <w:pStyle w:val="-4"/>
            </w:pPr>
          </w:p>
        </w:tc>
        <w:tc>
          <w:tcPr>
            <w:tcW w:w="6412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777170DC" w14:textId="77777777" w:rsidR="00B9347B" w:rsidRPr="003623DD" w:rsidRDefault="00B9347B" w:rsidP="00560268">
            <w:pPr>
              <w:pStyle w:val="-5"/>
            </w:pPr>
          </w:p>
        </w:tc>
      </w:tr>
      <w:tr w:rsidR="00B9347B" w:rsidRPr="003623DD" w14:paraId="0BEA7154" w14:textId="77777777" w:rsidTr="00560268">
        <w:trPr>
          <w:trHeight w:val="340"/>
          <w:jc w:val="center"/>
        </w:trPr>
        <w:tc>
          <w:tcPr>
            <w:tcW w:w="214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3BD77BC" w14:textId="77777777" w:rsidR="00B9347B" w:rsidRPr="003623DD" w:rsidRDefault="00B9347B" w:rsidP="00A10946">
            <w:pPr>
              <w:pStyle w:val="-4"/>
            </w:pPr>
          </w:p>
        </w:tc>
        <w:tc>
          <w:tcPr>
            <w:tcW w:w="641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A75164" w14:textId="77777777" w:rsidR="00B9347B" w:rsidRPr="003623DD" w:rsidRDefault="00B9347B" w:rsidP="00560268">
            <w:pPr>
              <w:pStyle w:val="-5"/>
            </w:pPr>
          </w:p>
        </w:tc>
      </w:tr>
      <w:tr w:rsidR="00B9347B" w:rsidRPr="003623DD" w14:paraId="54928A3C" w14:textId="77777777" w:rsidTr="00560268">
        <w:trPr>
          <w:trHeight w:val="340"/>
          <w:jc w:val="center"/>
        </w:trPr>
        <w:tc>
          <w:tcPr>
            <w:tcW w:w="214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0A4AB4" w14:textId="77777777" w:rsidR="00B9347B" w:rsidRPr="003623DD" w:rsidRDefault="00B9347B" w:rsidP="00A10946">
            <w:pPr>
              <w:pStyle w:val="-4"/>
            </w:pPr>
          </w:p>
        </w:tc>
        <w:tc>
          <w:tcPr>
            <w:tcW w:w="641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E0B527" w14:textId="77777777" w:rsidR="00B9347B" w:rsidRPr="003623DD" w:rsidRDefault="00B9347B" w:rsidP="00560268">
            <w:pPr>
              <w:pStyle w:val="-5"/>
            </w:pPr>
          </w:p>
        </w:tc>
      </w:tr>
      <w:tr w:rsidR="00B9347B" w:rsidRPr="003623DD" w14:paraId="36389363" w14:textId="77777777" w:rsidTr="00560268">
        <w:trPr>
          <w:trHeight w:val="340"/>
          <w:jc w:val="center"/>
        </w:trPr>
        <w:tc>
          <w:tcPr>
            <w:tcW w:w="214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4CDFD63" w14:textId="77777777" w:rsidR="00B9347B" w:rsidRPr="003623DD" w:rsidRDefault="00B9347B" w:rsidP="00A10946">
            <w:pPr>
              <w:pStyle w:val="-4"/>
            </w:pPr>
          </w:p>
        </w:tc>
        <w:tc>
          <w:tcPr>
            <w:tcW w:w="641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D7E6D6C" w14:textId="77777777" w:rsidR="00B9347B" w:rsidRPr="003623DD" w:rsidRDefault="00B9347B" w:rsidP="00560268">
            <w:pPr>
              <w:pStyle w:val="-5"/>
            </w:pPr>
          </w:p>
        </w:tc>
      </w:tr>
      <w:tr w:rsidR="00B9347B" w:rsidRPr="003623DD" w14:paraId="1722D63B" w14:textId="77777777" w:rsidTr="00560268">
        <w:trPr>
          <w:trHeight w:val="340"/>
          <w:jc w:val="center"/>
        </w:trPr>
        <w:tc>
          <w:tcPr>
            <w:tcW w:w="214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37B1DEC" w14:textId="77777777" w:rsidR="00B9347B" w:rsidRPr="003623DD" w:rsidRDefault="00B9347B" w:rsidP="00A10946">
            <w:pPr>
              <w:pStyle w:val="-4"/>
            </w:pPr>
          </w:p>
        </w:tc>
        <w:tc>
          <w:tcPr>
            <w:tcW w:w="641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37C23A" w14:textId="77777777" w:rsidR="00B9347B" w:rsidRPr="003623DD" w:rsidRDefault="00B9347B" w:rsidP="00560268">
            <w:pPr>
              <w:pStyle w:val="-5"/>
            </w:pPr>
          </w:p>
        </w:tc>
      </w:tr>
      <w:tr w:rsidR="00B9347B" w:rsidRPr="003623DD" w14:paraId="17062DD5" w14:textId="77777777" w:rsidTr="00560268">
        <w:trPr>
          <w:trHeight w:val="340"/>
          <w:jc w:val="center"/>
        </w:trPr>
        <w:tc>
          <w:tcPr>
            <w:tcW w:w="2148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E8160E3" w14:textId="77777777" w:rsidR="00B9347B" w:rsidRPr="003623DD" w:rsidRDefault="00B9347B" w:rsidP="00A10946">
            <w:pPr>
              <w:pStyle w:val="-4"/>
            </w:pPr>
          </w:p>
        </w:tc>
        <w:tc>
          <w:tcPr>
            <w:tcW w:w="6412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346EBAEF" w14:textId="77777777" w:rsidR="00B9347B" w:rsidRPr="003623DD" w:rsidRDefault="00B9347B" w:rsidP="00560268">
            <w:pPr>
              <w:pStyle w:val="-5"/>
            </w:pPr>
          </w:p>
        </w:tc>
      </w:tr>
    </w:tbl>
    <w:p w14:paraId="292336EA" w14:textId="07FA0C41" w:rsidR="005F0505" w:rsidRPr="003623DD" w:rsidRDefault="005F0505" w:rsidP="00870E01">
      <w:pPr>
        <w:pStyle w:val="-"/>
        <w:numPr>
          <w:ilvl w:val="0"/>
          <w:numId w:val="0"/>
        </w:numPr>
      </w:pPr>
    </w:p>
    <w:p w14:paraId="46FE7644" w14:textId="77777777" w:rsidR="00D72237" w:rsidRPr="00164B44" w:rsidRDefault="00D72237" w:rsidP="00164B44">
      <w:pPr>
        <w:pStyle w:val="-"/>
        <w:numPr>
          <w:ilvl w:val="0"/>
          <w:numId w:val="0"/>
        </w:numPr>
        <w:ind w:left="567" w:hanging="340"/>
        <w:rPr>
          <w:rFonts w:eastAsiaTheme="minorEastAsia"/>
        </w:rPr>
      </w:pPr>
    </w:p>
    <w:p w14:paraId="26FF9237" w14:textId="0242EEED" w:rsidR="00961F17" w:rsidRPr="00F65A65" w:rsidRDefault="00687D8E" w:rsidP="00F65A65">
      <w:pPr>
        <w:pStyle w:val="11"/>
        <w:spacing w:before="156" w:after="156"/>
        <w:rPr>
          <w:rFonts w:ascii="Times New Roman" w:hAnsi="Times New Roman"/>
        </w:rPr>
      </w:pPr>
      <w:bookmarkStart w:id="8" w:name="_Toc34320973"/>
      <w:r>
        <w:rPr>
          <w:rFonts w:ascii="Times New Roman" w:hAnsi="Times New Roman"/>
        </w:rPr>
        <w:t>3</w:t>
      </w:r>
      <w:r w:rsidR="009E5BAB" w:rsidRPr="003623DD">
        <w:rPr>
          <w:rFonts w:ascii="Times New Roman" w:hAnsi="Times New Roman"/>
        </w:rPr>
        <w:tab/>
      </w:r>
      <w:r w:rsidR="00A42863">
        <w:rPr>
          <w:rFonts w:ascii="Times New Roman" w:hAnsi="Times New Roman"/>
        </w:rPr>
        <w:t>T</w:t>
      </w:r>
      <w:r w:rsidR="00A42863">
        <w:rPr>
          <w:rFonts w:ascii="Times New Roman" w:hAnsi="Times New Roman" w:hint="eastAsia"/>
        </w:rPr>
        <w:t>ask</w:t>
      </w:r>
      <w:r w:rsidR="00A42863">
        <w:rPr>
          <w:rFonts w:ascii="Times New Roman" w:hAnsi="Times New Roman"/>
        </w:rPr>
        <w:t xml:space="preserve"> 1</w:t>
      </w:r>
      <w:bookmarkEnd w:id="8"/>
      <w:r w:rsidR="006D60D0">
        <w:rPr>
          <w:rFonts w:ascii="Times New Roman" w:hAnsi="Times New Roman"/>
        </w:rPr>
        <w:t xml:space="preserve"> </w:t>
      </w:r>
    </w:p>
    <w:p w14:paraId="01669F5F" w14:textId="3F937453" w:rsidR="009E5BAB" w:rsidRPr="003623DD" w:rsidRDefault="00E31E12" w:rsidP="00BC461E">
      <w:pPr>
        <w:pStyle w:val="112"/>
      </w:pPr>
      <w:bookmarkStart w:id="9" w:name="_Toc34320974"/>
      <w:r>
        <w:t>3</w:t>
      </w:r>
      <w:r w:rsidR="001B1DAD" w:rsidRPr="003623DD">
        <w:t>.1</w:t>
      </w:r>
      <w:bookmarkEnd w:id="9"/>
      <w:r w:rsidR="00314E13">
        <w:t xml:space="preserve"> </w:t>
      </w:r>
    </w:p>
    <w:p w14:paraId="3C595BE0" w14:textId="7388D7A0" w:rsidR="00497BC5" w:rsidRPr="00A341EB" w:rsidRDefault="00497BC5" w:rsidP="00A341EB">
      <w:pPr>
        <w:pStyle w:val="Af8"/>
        <w:ind w:firstLine="0"/>
        <w:rPr>
          <w:rFonts w:eastAsiaTheme="minorEastAsia"/>
        </w:rPr>
      </w:pPr>
    </w:p>
    <w:p w14:paraId="4D75AA5D" w14:textId="521C358F" w:rsidR="00BE2C2E" w:rsidRPr="003623DD" w:rsidRDefault="00F34407" w:rsidP="00BE2C2E">
      <w:pPr>
        <w:pStyle w:val="11"/>
        <w:spacing w:before="156" w:after="156"/>
        <w:rPr>
          <w:rFonts w:ascii="Times New Roman" w:hAnsi="Times New Roman"/>
        </w:rPr>
      </w:pPr>
      <w:bookmarkStart w:id="10" w:name="_Toc34320975"/>
      <w:r>
        <w:rPr>
          <w:rFonts w:ascii="Times New Roman" w:hAnsi="Times New Roman"/>
        </w:rPr>
        <w:t>4</w:t>
      </w:r>
      <w:r w:rsidR="00BE2C2E" w:rsidRPr="003623DD">
        <w:rPr>
          <w:rFonts w:ascii="Times New Roman" w:hAnsi="Times New Roman"/>
        </w:rPr>
        <w:tab/>
      </w:r>
      <w:r w:rsidR="007F195A">
        <w:rPr>
          <w:rFonts w:ascii="Times New Roman" w:hAnsi="Times New Roman"/>
        </w:rPr>
        <w:t>Task 2</w:t>
      </w:r>
      <w:bookmarkEnd w:id="10"/>
      <w:r w:rsidR="008E7E14" w:rsidRPr="003623DD">
        <w:rPr>
          <w:rFonts w:ascii="Times New Roman" w:hAnsi="Times New Roman"/>
        </w:rPr>
        <w:t xml:space="preserve"> </w:t>
      </w:r>
    </w:p>
    <w:p w14:paraId="37EA9C92" w14:textId="3A277E14" w:rsidR="00BE2C2E" w:rsidRPr="003623DD" w:rsidRDefault="00AA53B0" w:rsidP="00BC461E">
      <w:pPr>
        <w:pStyle w:val="112"/>
      </w:pPr>
      <w:bookmarkStart w:id="11" w:name="_Toc34320976"/>
      <w:r>
        <w:t>4</w:t>
      </w:r>
      <w:r w:rsidR="00BE2C2E" w:rsidRPr="003623DD">
        <w:t>.</w:t>
      </w:r>
      <w:r w:rsidR="00FA1B41">
        <w:t>1</w:t>
      </w:r>
      <w:bookmarkEnd w:id="11"/>
    </w:p>
    <w:p w14:paraId="10B0C715" w14:textId="4F9E9D40" w:rsidR="00E55DBF" w:rsidRDefault="00956326" w:rsidP="00DB5FAF">
      <w:pPr>
        <w:pStyle w:val="1113"/>
        <w:rPr>
          <w:rFonts w:ascii="宋体" w:eastAsia="宋体" w:hAnsi="宋体" w:cs="宋体"/>
        </w:rPr>
      </w:pPr>
      <w:bookmarkStart w:id="12" w:name="_Toc34320977"/>
      <w:r>
        <w:t>4</w:t>
      </w:r>
      <w:r w:rsidR="004F1718">
        <w:t>.</w:t>
      </w:r>
      <w:r w:rsidR="00FA1B41">
        <w:t>1</w:t>
      </w:r>
      <w:r w:rsidR="004F1718">
        <w:t>.1</w:t>
      </w:r>
      <w:bookmarkEnd w:id="12"/>
      <w:r w:rsidR="00DF6483">
        <w:t xml:space="preserve"> </w:t>
      </w:r>
    </w:p>
    <w:p w14:paraId="4E96F4E8" w14:textId="4E2C981C" w:rsidR="006C61B0" w:rsidRPr="00066287" w:rsidRDefault="006C61B0" w:rsidP="00066287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63AA4EAB" w14:textId="21747C74" w:rsidR="00067521" w:rsidRDefault="00515705" w:rsidP="00822087">
      <w:pPr>
        <w:pStyle w:val="1113"/>
      </w:pPr>
      <w:bookmarkStart w:id="13" w:name="_Toc34320978"/>
      <w:r>
        <w:t>4</w:t>
      </w:r>
      <w:r w:rsidR="002F2139">
        <w:t>.</w:t>
      </w:r>
      <w:r w:rsidR="006F244B">
        <w:t>1</w:t>
      </w:r>
      <w:r w:rsidR="002F2139">
        <w:t>.</w:t>
      </w:r>
      <w:r w:rsidR="003C0643">
        <w:t>2</w:t>
      </w:r>
      <w:bookmarkEnd w:id="13"/>
      <w:r w:rsidR="002F2139">
        <w:t xml:space="preserve"> </w:t>
      </w:r>
    </w:p>
    <w:p w14:paraId="0CD72178" w14:textId="76050616" w:rsidR="00D15CE0" w:rsidRPr="001D6916" w:rsidRDefault="00D15CE0" w:rsidP="001D6916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1A680FD8" w14:textId="77777777" w:rsidR="007974AD" w:rsidRDefault="007974AD" w:rsidP="009E3B28">
      <w:pPr>
        <w:pStyle w:val="Af8"/>
        <w:ind w:firstLine="0"/>
      </w:pPr>
    </w:p>
    <w:p w14:paraId="3183BE19" w14:textId="446FC1C0" w:rsidR="00AD5F98" w:rsidRPr="003623DD" w:rsidRDefault="00AD5F98" w:rsidP="00AD5F98">
      <w:pPr>
        <w:pStyle w:val="11"/>
        <w:spacing w:before="156" w:after="156"/>
        <w:rPr>
          <w:rFonts w:ascii="Times New Roman" w:hAnsi="Times New Roman"/>
        </w:rPr>
      </w:pPr>
      <w:bookmarkStart w:id="14" w:name="_Toc34320979"/>
      <w:r w:rsidRPr="003623DD">
        <w:rPr>
          <w:rFonts w:ascii="Times New Roman" w:hAnsi="Times New Roman"/>
        </w:rPr>
        <w:lastRenderedPageBreak/>
        <w:t>5</w:t>
      </w:r>
      <w:r w:rsidRPr="003623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Task </w:t>
      </w:r>
      <w:r w:rsidR="002E75EA">
        <w:rPr>
          <w:rFonts w:ascii="Times New Roman" w:hAnsi="Times New Roman"/>
        </w:rPr>
        <w:t>3</w:t>
      </w:r>
      <w:bookmarkEnd w:id="14"/>
      <w:r w:rsidRPr="003623DD">
        <w:rPr>
          <w:rFonts w:ascii="Times New Roman" w:hAnsi="Times New Roman"/>
        </w:rPr>
        <w:t xml:space="preserve"> </w:t>
      </w:r>
    </w:p>
    <w:p w14:paraId="56392992" w14:textId="11EA85A1" w:rsidR="00B31FA8" w:rsidRPr="003623DD" w:rsidRDefault="003A53E3" w:rsidP="00B31FA8">
      <w:pPr>
        <w:pStyle w:val="112"/>
      </w:pPr>
      <w:bookmarkStart w:id="15" w:name="_Toc34320980"/>
      <w:r>
        <w:t>5</w:t>
      </w:r>
      <w:r w:rsidR="00B31FA8" w:rsidRPr="003623DD">
        <w:t>.</w:t>
      </w:r>
      <w:r w:rsidR="00B31FA8">
        <w:t>1</w:t>
      </w:r>
      <w:bookmarkEnd w:id="15"/>
    </w:p>
    <w:p w14:paraId="69FCB72E" w14:textId="3BF3FB95" w:rsidR="00B31FA8" w:rsidRDefault="00056519" w:rsidP="00B31FA8">
      <w:pPr>
        <w:pStyle w:val="1113"/>
        <w:rPr>
          <w:rFonts w:ascii="宋体" w:eastAsia="宋体" w:hAnsi="宋体" w:cs="宋体"/>
        </w:rPr>
      </w:pPr>
      <w:bookmarkStart w:id="16" w:name="_Toc34320981"/>
      <w:r>
        <w:t>5</w:t>
      </w:r>
      <w:r w:rsidR="00B31FA8">
        <w:t>.1.1</w:t>
      </w:r>
      <w:bookmarkEnd w:id="16"/>
      <w:r w:rsidR="00B31FA8">
        <w:t xml:space="preserve"> </w:t>
      </w:r>
    </w:p>
    <w:p w14:paraId="1F0C4431" w14:textId="77777777" w:rsidR="00B31FA8" w:rsidRPr="00066287" w:rsidRDefault="00B31FA8" w:rsidP="00B31FA8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34A0D588" w14:textId="7B8027A8" w:rsidR="00B31FA8" w:rsidRDefault="00AE1186" w:rsidP="00B31FA8">
      <w:pPr>
        <w:pStyle w:val="1113"/>
      </w:pPr>
      <w:bookmarkStart w:id="17" w:name="_Toc34320982"/>
      <w:r>
        <w:t>5</w:t>
      </w:r>
      <w:r w:rsidR="00B31FA8">
        <w:t>.1.2</w:t>
      </w:r>
      <w:bookmarkEnd w:id="17"/>
      <w:r w:rsidR="00B31FA8">
        <w:t xml:space="preserve"> </w:t>
      </w:r>
    </w:p>
    <w:p w14:paraId="192C920F" w14:textId="77777777" w:rsidR="00B31FA8" w:rsidRPr="001D6916" w:rsidRDefault="00B31FA8" w:rsidP="00B31FA8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413F6D23" w14:textId="6914A08D" w:rsidR="00121332" w:rsidRDefault="00121332" w:rsidP="009E3B28">
      <w:pPr>
        <w:pStyle w:val="Af8"/>
        <w:ind w:firstLine="0"/>
      </w:pPr>
    </w:p>
    <w:p w14:paraId="1D0CBF0F" w14:textId="38C36153" w:rsidR="00B3591B" w:rsidRPr="003623DD" w:rsidRDefault="002C1525" w:rsidP="00B3591B">
      <w:pPr>
        <w:pStyle w:val="11"/>
        <w:spacing w:before="156" w:after="156"/>
        <w:rPr>
          <w:rFonts w:ascii="Times New Roman" w:hAnsi="Times New Roman"/>
        </w:rPr>
      </w:pPr>
      <w:bookmarkStart w:id="18" w:name="_Toc34320983"/>
      <w:r>
        <w:rPr>
          <w:rFonts w:ascii="Times New Roman" w:hAnsi="Times New Roman"/>
        </w:rPr>
        <w:t>6</w:t>
      </w:r>
      <w:r w:rsidR="00B3591B" w:rsidRPr="003623DD">
        <w:rPr>
          <w:rFonts w:ascii="Times New Roman" w:hAnsi="Times New Roman"/>
        </w:rPr>
        <w:tab/>
      </w:r>
      <w:r w:rsidR="00B3591B">
        <w:rPr>
          <w:rFonts w:ascii="Times New Roman" w:hAnsi="Times New Roman"/>
        </w:rPr>
        <w:t xml:space="preserve">Task </w:t>
      </w:r>
      <w:r w:rsidR="0027627E">
        <w:rPr>
          <w:rFonts w:ascii="Times New Roman" w:hAnsi="Times New Roman"/>
        </w:rPr>
        <w:t>4</w:t>
      </w:r>
      <w:bookmarkEnd w:id="18"/>
      <w:r w:rsidR="00B3591B" w:rsidRPr="003623DD">
        <w:rPr>
          <w:rFonts w:ascii="Times New Roman" w:hAnsi="Times New Roman"/>
        </w:rPr>
        <w:t xml:space="preserve"> </w:t>
      </w:r>
    </w:p>
    <w:p w14:paraId="0D0A6105" w14:textId="1402BEC5" w:rsidR="00B3591B" w:rsidRPr="003623DD" w:rsidRDefault="002C1525" w:rsidP="00BC461E">
      <w:pPr>
        <w:pStyle w:val="112"/>
      </w:pPr>
      <w:bookmarkStart w:id="19" w:name="_Toc34320984"/>
      <w:r>
        <w:t>6</w:t>
      </w:r>
      <w:r w:rsidR="004D0F2E" w:rsidRPr="002D5843">
        <w:t>.</w:t>
      </w:r>
      <w:r w:rsidR="00B74EDB">
        <w:t>1</w:t>
      </w:r>
      <w:bookmarkEnd w:id="19"/>
      <w:r w:rsidR="000F39CA" w:rsidRPr="003623DD">
        <w:t xml:space="preserve"> </w:t>
      </w:r>
    </w:p>
    <w:p w14:paraId="6238A3A1" w14:textId="77777777" w:rsidR="00B3591B" w:rsidRPr="003623DD" w:rsidRDefault="00B3591B" w:rsidP="00B3591B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31EA34C6" w14:textId="7D001AD5" w:rsidR="00B3591B" w:rsidRPr="003623DD" w:rsidRDefault="002C1525" w:rsidP="00BC461E">
      <w:pPr>
        <w:pStyle w:val="112"/>
      </w:pPr>
      <w:bookmarkStart w:id="20" w:name="_Toc34320985"/>
      <w:r>
        <w:t>6</w:t>
      </w:r>
      <w:r w:rsidR="00B3591B" w:rsidRPr="003623DD">
        <w:t>.</w:t>
      </w:r>
      <w:r w:rsidR="00B74EDB">
        <w:t>2</w:t>
      </w:r>
      <w:bookmarkEnd w:id="20"/>
      <w:r w:rsidR="00B3591B">
        <w:t xml:space="preserve"> </w:t>
      </w:r>
    </w:p>
    <w:p w14:paraId="00F76F3E" w14:textId="77777777" w:rsidR="00B3591B" w:rsidRPr="003623DD" w:rsidRDefault="00B3591B" w:rsidP="00B3591B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00365037" w14:textId="012E2721" w:rsidR="00D322A7" w:rsidRPr="003623DD" w:rsidRDefault="00D322A7" w:rsidP="00D322A7">
      <w:pPr>
        <w:pStyle w:val="11"/>
        <w:spacing w:before="156" w:after="156"/>
        <w:rPr>
          <w:rFonts w:ascii="Times New Roman" w:hAnsi="Times New Roman"/>
        </w:rPr>
      </w:pPr>
      <w:bookmarkStart w:id="21" w:name="_Toc34320986"/>
      <w:r>
        <w:rPr>
          <w:rFonts w:ascii="Times New Roman" w:hAnsi="Times New Roman"/>
        </w:rPr>
        <w:t>7</w:t>
      </w:r>
      <w:r w:rsidRPr="003623D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Task </w:t>
      </w:r>
      <w:r w:rsidR="00214744">
        <w:rPr>
          <w:rFonts w:ascii="Times New Roman" w:hAnsi="Times New Roman"/>
        </w:rPr>
        <w:t>5</w:t>
      </w:r>
      <w:bookmarkEnd w:id="21"/>
    </w:p>
    <w:p w14:paraId="3EAFED3A" w14:textId="507A15EC" w:rsidR="00D322A7" w:rsidRPr="003623DD" w:rsidRDefault="0068582C" w:rsidP="00D322A7">
      <w:pPr>
        <w:pStyle w:val="112"/>
      </w:pPr>
      <w:bookmarkStart w:id="22" w:name="_Toc34320987"/>
      <w:r>
        <w:t>7</w:t>
      </w:r>
      <w:r w:rsidR="00D322A7" w:rsidRPr="002D5843">
        <w:t>.</w:t>
      </w:r>
      <w:r w:rsidR="00D322A7">
        <w:t>1</w:t>
      </w:r>
      <w:bookmarkEnd w:id="22"/>
      <w:r w:rsidR="00D322A7" w:rsidRPr="003623DD">
        <w:t xml:space="preserve"> </w:t>
      </w:r>
    </w:p>
    <w:p w14:paraId="7E2C9A17" w14:textId="77777777" w:rsidR="00D322A7" w:rsidRPr="003623DD" w:rsidRDefault="00D322A7" w:rsidP="00D322A7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102072A6" w14:textId="5F6AD104" w:rsidR="00D322A7" w:rsidRPr="003623DD" w:rsidRDefault="00C706F8" w:rsidP="00D322A7">
      <w:pPr>
        <w:pStyle w:val="112"/>
      </w:pPr>
      <w:bookmarkStart w:id="23" w:name="_Toc34320988"/>
      <w:r>
        <w:t>7</w:t>
      </w:r>
      <w:r w:rsidR="00D322A7" w:rsidRPr="003623DD">
        <w:t>.</w:t>
      </w:r>
      <w:r w:rsidR="00D322A7">
        <w:t>2</w:t>
      </w:r>
      <w:bookmarkEnd w:id="23"/>
      <w:r w:rsidR="00D322A7">
        <w:t xml:space="preserve"> </w:t>
      </w:r>
    </w:p>
    <w:p w14:paraId="47DAFB62" w14:textId="77777777" w:rsidR="00D322A7" w:rsidRPr="003623DD" w:rsidRDefault="00D322A7" w:rsidP="00D322A7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57601EA8" w14:textId="77777777" w:rsidR="00714E6C" w:rsidRPr="00D322A7" w:rsidRDefault="00714E6C" w:rsidP="009E3B28">
      <w:pPr>
        <w:pStyle w:val="Af8"/>
        <w:ind w:firstLine="0"/>
      </w:pPr>
    </w:p>
    <w:p w14:paraId="79805A47" w14:textId="3705A5B3" w:rsidR="009E3B28" w:rsidRPr="003623DD" w:rsidRDefault="00DD28C3" w:rsidP="008B3C40">
      <w:pPr>
        <w:pStyle w:val="11"/>
        <w:spacing w:before="156" w:after="156"/>
        <w:rPr>
          <w:rFonts w:ascii="Times New Roman" w:hAnsi="Times New Roman"/>
        </w:rPr>
      </w:pPr>
      <w:bookmarkStart w:id="24" w:name="_Toc34320989"/>
      <w:r>
        <w:rPr>
          <w:rFonts w:ascii="Times New Roman" w:hAnsi="Times New Roman"/>
        </w:rPr>
        <w:t>8</w:t>
      </w:r>
      <w:r w:rsidR="00140472" w:rsidRPr="003623DD">
        <w:rPr>
          <w:rFonts w:ascii="Times New Roman" w:hAnsi="Times New Roman"/>
        </w:rPr>
        <w:t>.</w:t>
      </w:r>
      <w:r w:rsidR="009C585F" w:rsidRPr="003623DD">
        <w:rPr>
          <w:rFonts w:ascii="Times New Roman" w:hAnsi="Times New Roman"/>
        </w:rPr>
        <w:t xml:space="preserve"> </w:t>
      </w:r>
      <w:r w:rsidR="00D51ED8" w:rsidRPr="003623DD">
        <w:rPr>
          <w:rFonts w:ascii="Times New Roman" w:hAnsi="Times New Roman"/>
        </w:rPr>
        <w:t>Sensitivity Analysis</w:t>
      </w:r>
      <w:bookmarkEnd w:id="24"/>
    </w:p>
    <w:p w14:paraId="4C1451A6" w14:textId="77777777" w:rsidR="00AE3248" w:rsidRPr="003623DD" w:rsidRDefault="00AE3248" w:rsidP="00AE3248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428D30E2" w14:textId="12448288" w:rsidR="00720B01" w:rsidRPr="003623DD" w:rsidRDefault="00A97711" w:rsidP="008B3C40">
      <w:pPr>
        <w:pStyle w:val="11"/>
        <w:spacing w:before="156" w:after="156"/>
        <w:rPr>
          <w:rFonts w:ascii="Times New Roman" w:hAnsi="Times New Roman"/>
        </w:rPr>
      </w:pPr>
      <w:bookmarkStart w:id="25" w:name="_Toc34320990"/>
      <w:r>
        <w:rPr>
          <w:rFonts w:ascii="Times New Roman" w:hAnsi="Times New Roman"/>
        </w:rPr>
        <w:lastRenderedPageBreak/>
        <w:t>9</w:t>
      </w:r>
      <w:r w:rsidR="004F1D1F" w:rsidRPr="003623DD">
        <w:rPr>
          <w:rFonts w:ascii="Times New Roman" w:hAnsi="Times New Roman" w:hint="eastAsia"/>
        </w:rPr>
        <w:t>.</w:t>
      </w:r>
      <w:r w:rsidR="009C585F" w:rsidRPr="003623DD">
        <w:rPr>
          <w:rFonts w:ascii="Times New Roman" w:hAnsi="Times New Roman"/>
        </w:rPr>
        <w:t xml:space="preserve"> </w:t>
      </w:r>
      <w:r w:rsidR="009058A8" w:rsidRPr="003623DD">
        <w:rPr>
          <w:rFonts w:ascii="Times New Roman" w:hAnsi="Times New Roman"/>
        </w:rPr>
        <w:t>Strength</w:t>
      </w:r>
      <w:r w:rsidR="00850E80">
        <w:rPr>
          <w:rFonts w:ascii="Times New Roman" w:hAnsi="Times New Roman"/>
        </w:rPr>
        <w:t>s</w:t>
      </w:r>
      <w:r w:rsidR="009058A8" w:rsidRPr="003623DD">
        <w:rPr>
          <w:rFonts w:ascii="Times New Roman" w:hAnsi="Times New Roman"/>
        </w:rPr>
        <w:t xml:space="preserve"> and Weakness</w:t>
      </w:r>
      <w:r w:rsidR="00A83751">
        <w:rPr>
          <w:rFonts w:ascii="Times New Roman" w:hAnsi="Times New Roman"/>
        </w:rPr>
        <w:t>es</w:t>
      </w:r>
      <w:bookmarkEnd w:id="25"/>
    </w:p>
    <w:p w14:paraId="3D99374D" w14:textId="5105A56E" w:rsidR="0068762E" w:rsidRPr="003623DD" w:rsidRDefault="00F85649" w:rsidP="00BC461E">
      <w:pPr>
        <w:pStyle w:val="112"/>
      </w:pPr>
      <w:bookmarkStart w:id="26" w:name="_Toc34320991"/>
      <w:r>
        <w:t>9</w:t>
      </w:r>
      <w:r w:rsidR="00D6133D" w:rsidRPr="003623DD">
        <w:t>.</w:t>
      </w:r>
      <w:r w:rsidR="000E1FD2" w:rsidRPr="003623DD">
        <w:t xml:space="preserve">1 </w:t>
      </w:r>
      <w:r w:rsidR="00A63897" w:rsidRPr="003623DD">
        <w:rPr>
          <w:rFonts w:hint="eastAsia"/>
        </w:rPr>
        <w:t>S</w:t>
      </w:r>
      <w:r w:rsidR="00A63897" w:rsidRPr="003623DD">
        <w:t>trength</w:t>
      </w:r>
      <w:r w:rsidR="0023447C">
        <w:t>s</w:t>
      </w:r>
      <w:bookmarkEnd w:id="26"/>
    </w:p>
    <w:p w14:paraId="39EB5FB6" w14:textId="43C6B4E2" w:rsidR="00A63897" w:rsidRPr="00951113" w:rsidRDefault="008B33E0" w:rsidP="00951113">
      <w:pPr>
        <w:pStyle w:val="-"/>
        <w:rPr>
          <w:rFonts w:ascii="Wingdings" w:hAnsi="Wingdings" w:cs="Wingdings"/>
        </w:rPr>
      </w:pPr>
      <w:r w:rsidRPr="008B33E0">
        <w:t xml:space="preserve"> </w:t>
      </w:r>
    </w:p>
    <w:p w14:paraId="15C3A1AF" w14:textId="76E0E3E6" w:rsidR="00AB0888" w:rsidRPr="003623DD" w:rsidRDefault="001220B4" w:rsidP="00BC461E">
      <w:pPr>
        <w:pStyle w:val="112"/>
      </w:pPr>
      <w:bookmarkStart w:id="27" w:name="_Toc34320992"/>
      <w:r>
        <w:t>9</w:t>
      </w:r>
      <w:r w:rsidR="000E1FD2" w:rsidRPr="003623DD">
        <w:t xml:space="preserve">.2 </w:t>
      </w:r>
      <w:r w:rsidR="002D08A8" w:rsidRPr="003623DD">
        <w:rPr>
          <w:rFonts w:hint="eastAsia"/>
        </w:rPr>
        <w:t>W</w:t>
      </w:r>
      <w:r w:rsidR="002D08A8" w:rsidRPr="003623DD">
        <w:t>eakness</w:t>
      </w:r>
      <w:r w:rsidR="0023447C">
        <w:t>es</w:t>
      </w:r>
      <w:bookmarkEnd w:id="27"/>
    </w:p>
    <w:p w14:paraId="33588629" w14:textId="5551A52D" w:rsidR="000137A5" w:rsidRPr="000137A5" w:rsidRDefault="000137A5" w:rsidP="00125521">
      <w:pPr>
        <w:pStyle w:val="-"/>
      </w:pPr>
      <w:r w:rsidRPr="000137A5">
        <w:t xml:space="preserve">Although we have try our best. Time is finite, and some data are missed. As a re-sult, the missing data can still bring the errors in evaluation. </w:t>
      </w:r>
    </w:p>
    <w:p w14:paraId="66DC5818" w14:textId="77777777" w:rsidR="00943570" w:rsidRPr="00C25648" w:rsidRDefault="00943570" w:rsidP="00C25648">
      <w:pPr>
        <w:pStyle w:val="Af8"/>
        <w:ind w:firstLine="0"/>
        <w:rPr>
          <w:rFonts w:eastAsiaTheme="minorEastAsia"/>
        </w:rPr>
      </w:pPr>
    </w:p>
    <w:p w14:paraId="2E2C7EF1" w14:textId="39D336B7" w:rsidR="00C33451" w:rsidRPr="003623DD" w:rsidRDefault="00BD4B41" w:rsidP="00C33451">
      <w:pPr>
        <w:pStyle w:val="11"/>
        <w:spacing w:before="156" w:after="156"/>
        <w:rPr>
          <w:rFonts w:ascii="Times New Roman" w:hAnsi="Times New Roman"/>
        </w:rPr>
      </w:pPr>
      <w:bookmarkStart w:id="28" w:name="_Toc34320993"/>
      <w:r w:rsidRPr="003623DD">
        <w:rPr>
          <w:rFonts w:ascii="Times New Roman" w:hAnsi="Times New Roman"/>
        </w:rPr>
        <w:t xml:space="preserve">Further </w:t>
      </w:r>
      <w:r w:rsidR="00D800CF" w:rsidRPr="003623DD">
        <w:rPr>
          <w:rFonts w:ascii="Times New Roman" w:hAnsi="Times New Roman"/>
        </w:rPr>
        <w:t>D</w:t>
      </w:r>
      <w:r w:rsidRPr="003623DD">
        <w:rPr>
          <w:rFonts w:ascii="Times New Roman" w:hAnsi="Times New Roman"/>
        </w:rPr>
        <w:t>iscuss</w:t>
      </w:r>
      <w:r w:rsidR="00B46F7E" w:rsidRPr="003623DD">
        <w:rPr>
          <w:rFonts w:ascii="Times New Roman" w:hAnsi="Times New Roman"/>
        </w:rPr>
        <w:t>ion</w:t>
      </w:r>
      <w:bookmarkEnd w:id="28"/>
    </w:p>
    <w:p w14:paraId="7A2C8684" w14:textId="77777777" w:rsidR="00D36400" w:rsidRPr="003623DD" w:rsidRDefault="00D36400" w:rsidP="00D36400">
      <w:pPr>
        <w:pStyle w:val="Af8"/>
        <w:ind w:firstLineChars="200" w:firstLine="480"/>
      </w:pPr>
      <w:r w:rsidRPr="003623DD">
        <w:t>For simplicity, we begin by presenting a special situation. We make some other specific assumptions.</w:t>
      </w:r>
    </w:p>
    <w:p w14:paraId="2934D131" w14:textId="77777777" w:rsidR="00473586" w:rsidRPr="003623DD" w:rsidRDefault="00473586" w:rsidP="00473586">
      <w:pPr>
        <w:pStyle w:val="Af8"/>
        <w:ind w:firstLine="0"/>
      </w:pPr>
    </w:p>
    <w:p w14:paraId="57E14C69" w14:textId="77777777" w:rsidR="005F0505" w:rsidRPr="003623DD" w:rsidRDefault="004C70B4">
      <w:pPr>
        <w:pStyle w:val="afb"/>
        <w:rPr>
          <w:rFonts w:ascii="Times New Roman" w:hAnsi="Times New Roman"/>
        </w:rPr>
      </w:pPr>
      <w:bookmarkStart w:id="29" w:name="_Toc34320994"/>
      <w:r w:rsidRPr="003623DD">
        <w:rPr>
          <w:rFonts w:ascii="Times New Roman" w:hAnsi="Times New Roman"/>
        </w:rPr>
        <w:lastRenderedPageBreak/>
        <w:t>References</w:t>
      </w:r>
      <w:bookmarkEnd w:id="29"/>
    </w:p>
    <w:p w14:paraId="5E611A6D" w14:textId="77777777" w:rsidR="005F0505" w:rsidRPr="003623DD" w:rsidRDefault="005F0505">
      <w:pPr>
        <w:pStyle w:val="a"/>
        <w:numPr>
          <w:ilvl w:val="0"/>
          <w:numId w:val="0"/>
        </w:numPr>
      </w:pPr>
    </w:p>
    <w:p w14:paraId="4E3F9E97" w14:textId="77777777" w:rsidR="005F0505" w:rsidRPr="003623DD" w:rsidRDefault="005F0505">
      <w:pPr>
        <w:pStyle w:val="a"/>
        <w:numPr>
          <w:ilvl w:val="0"/>
          <w:numId w:val="0"/>
        </w:numPr>
      </w:pPr>
    </w:p>
    <w:p w14:paraId="79B3DC45" w14:textId="77777777" w:rsidR="005F0505" w:rsidRPr="003623DD" w:rsidRDefault="005F0505">
      <w:pPr>
        <w:pStyle w:val="a"/>
        <w:numPr>
          <w:ilvl w:val="0"/>
          <w:numId w:val="0"/>
        </w:numPr>
      </w:pPr>
    </w:p>
    <w:p w14:paraId="041645F8" w14:textId="77777777" w:rsidR="005F0505" w:rsidRPr="003623DD" w:rsidRDefault="005F0505">
      <w:pPr>
        <w:pStyle w:val="a"/>
        <w:numPr>
          <w:ilvl w:val="0"/>
          <w:numId w:val="0"/>
        </w:numPr>
      </w:pPr>
    </w:p>
    <w:p w14:paraId="6586FB28" w14:textId="77777777" w:rsidR="005F0505" w:rsidRPr="003623DD" w:rsidRDefault="004C70B4">
      <w:pPr>
        <w:pStyle w:val="aff0"/>
        <w:rPr>
          <w:rFonts w:ascii="Times New Roman" w:hAnsi="Times New Roman"/>
        </w:rPr>
      </w:pPr>
      <w:bookmarkStart w:id="30" w:name="_Toc303328333"/>
      <w:bookmarkStart w:id="31" w:name="_Toc303328187"/>
      <w:bookmarkStart w:id="32" w:name="_Toc304824101"/>
      <w:bookmarkStart w:id="33" w:name="_Toc34320995"/>
      <w:r w:rsidRPr="003623DD">
        <w:rPr>
          <w:rFonts w:ascii="Times New Roman" w:hAnsi="Times New Roman"/>
        </w:rPr>
        <w:lastRenderedPageBreak/>
        <w:t>Appendi</w:t>
      </w:r>
      <w:r w:rsidR="00A151E9" w:rsidRPr="003623DD">
        <w:rPr>
          <w:rFonts w:ascii="Times New Roman" w:hAnsi="Times New Roman" w:hint="eastAsia"/>
        </w:rPr>
        <w:t>ces</w:t>
      </w:r>
      <w:bookmarkEnd w:id="33"/>
    </w:p>
    <w:p w14:paraId="065E12FD" w14:textId="77777777" w:rsidR="005F0505" w:rsidRPr="003623DD" w:rsidRDefault="005B6617">
      <w:pPr>
        <w:pStyle w:val="afc"/>
      </w:pPr>
      <w:bookmarkStart w:id="34" w:name="_Toc34320996"/>
      <w:bookmarkEnd w:id="30"/>
      <w:bookmarkEnd w:id="31"/>
      <w:bookmarkEnd w:id="32"/>
      <w:r w:rsidRPr="003623DD">
        <w:t xml:space="preserve">Appendix </w:t>
      </w:r>
      <w:r w:rsidR="005373B6" w:rsidRPr="003623DD">
        <w:t>I</w:t>
      </w:r>
      <w:r w:rsidR="004F6634" w:rsidRPr="003623DD">
        <w:t xml:space="preserve"> </w:t>
      </w:r>
      <w:r w:rsidR="004C70B4" w:rsidRPr="003623DD">
        <w:t>Title 1</w:t>
      </w:r>
      <w:bookmarkEnd w:id="34"/>
    </w:p>
    <w:p w14:paraId="620B2523" w14:textId="77777777" w:rsidR="005F0505" w:rsidRPr="003623DD" w:rsidRDefault="004C70B4">
      <w:pPr>
        <w:pStyle w:val="afd"/>
      </w:pPr>
      <w:r w:rsidRPr="003623DD">
        <w:t>Text sample Text sample Text sample Text sample Text sample Text sample Text sample Text sample Text sample Text sample Text sample</w:t>
      </w:r>
    </w:p>
    <w:p w14:paraId="609C9684" w14:textId="77777777" w:rsidR="005F0505" w:rsidRPr="003623DD" w:rsidRDefault="004C70B4">
      <w:pPr>
        <w:pStyle w:val="aff"/>
      </w:pPr>
      <w:r w:rsidRPr="003623DD">
        <w:t>Source Code</w:t>
      </w:r>
    </w:p>
    <w:p w14:paraId="724727E2" w14:textId="77777777" w:rsidR="005F0505" w:rsidRPr="003623DD" w:rsidRDefault="004C70B4">
      <w:pPr>
        <w:pStyle w:val="afe"/>
        <w:rPr>
          <w:rFonts w:ascii="Times New Roman" w:hAnsi="Times New Roman"/>
        </w:rPr>
      </w:pPr>
      <w:r w:rsidRPr="003623DD">
        <w:rPr>
          <w:rFonts w:ascii="Times New Roman" w:hAnsi="Times New Roman"/>
        </w:rPr>
        <w:t>Source Code of Programming</w:t>
      </w:r>
      <w:r w:rsidRPr="003623DD">
        <w:rPr>
          <w:rFonts w:ascii="Times New Roman" w:hAnsi="Times New Roman"/>
        </w:rPr>
        <w:tab/>
        <w:t>//Comment Text</w:t>
      </w:r>
    </w:p>
    <w:p w14:paraId="2ED1F274" w14:textId="77777777" w:rsidR="005F0505" w:rsidRPr="003623DD" w:rsidRDefault="004C70B4">
      <w:pPr>
        <w:pStyle w:val="afe"/>
        <w:rPr>
          <w:rFonts w:ascii="Times New Roman" w:hAnsi="Times New Roman"/>
        </w:rPr>
      </w:pPr>
      <w:r w:rsidRPr="003623DD">
        <w:rPr>
          <w:rFonts w:ascii="Times New Roman" w:hAnsi="Times New Roman"/>
        </w:rPr>
        <w:t>IF  Logical_Test  THEN</w:t>
      </w:r>
    </w:p>
    <w:p w14:paraId="474F0E9A" w14:textId="77777777" w:rsidR="005F0505" w:rsidRPr="003623DD" w:rsidRDefault="004C70B4">
      <w:pPr>
        <w:pStyle w:val="afe"/>
        <w:rPr>
          <w:rFonts w:ascii="Times New Roman" w:hAnsi="Times New Roman"/>
        </w:rPr>
      </w:pPr>
      <w:r w:rsidRPr="003623DD">
        <w:rPr>
          <w:rFonts w:ascii="Times New Roman" w:hAnsi="Times New Roman"/>
        </w:rPr>
        <w:t xml:space="preserve">    Value_for_True</w:t>
      </w:r>
    </w:p>
    <w:p w14:paraId="3EF00835" w14:textId="77777777" w:rsidR="005F0505" w:rsidRPr="003623DD" w:rsidRDefault="004C70B4">
      <w:pPr>
        <w:pStyle w:val="afe"/>
        <w:rPr>
          <w:rFonts w:ascii="Times New Roman" w:hAnsi="Times New Roman"/>
        </w:rPr>
      </w:pPr>
      <w:r w:rsidRPr="003623DD">
        <w:rPr>
          <w:rFonts w:ascii="Times New Roman" w:hAnsi="Times New Roman"/>
        </w:rPr>
        <w:t>ELSE</w:t>
      </w:r>
    </w:p>
    <w:p w14:paraId="1977A010" w14:textId="77777777" w:rsidR="005F0505" w:rsidRPr="003623DD" w:rsidRDefault="004C70B4">
      <w:pPr>
        <w:pStyle w:val="afe"/>
        <w:rPr>
          <w:rFonts w:ascii="Times New Roman" w:hAnsi="Times New Roman"/>
        </w:rPr>
      </w:pPr>
      <w:r w:rsidRPr="003623DD">
        <w:rPr>
          <w:rFonts w:ascii="Times New Roman" w:hAnsi="Times New Roman"/>
        </w:rPr>
        <w:t xml:space="preserve">    Value_for_False</w:t>
      </w:r>
    </w:p>
    <w:p w14:paraId="1D44523E" w14:textId="77777777" w:rsidR="005F0505" w:rsidRPr="003623DD" w:rsidRDefault="004C70B4">
      <w:pPr>
        <w:pStyle w:val="afe"/>
        <w:rPr>
          <w:rFonts w:ascii="Times New Roman" w:hAnsi="Times New Roman"/>
        </w:rPr>
      </w:pPr>
      <w:r w:rsidRPr="003623DD">
        <w:rPr>
          <w:rFonts w:ascii="Times New Roman" w:hAnsi="Times New Roman"/>
        </w:rPr>
        <w:t>ENDIF</w:t>
      </w:r>
    </w:p>
    <w:p w14:paraId="6113D27D" w14:textId="77777777" w:rsidR="005F0505" w:rsidRPr="003623DD" w:rsidRDefault="004C70B4">
      <w:pPr>
        <w:pStyle w:val="afd"/>
      </w:pPr>
      <w:bookmarkStart w:id="35" w:name="_Toc303328191"/>
      <w:bookmarkStart w:id="36" w:name="_Toc304824105"/>
      <w:bookmarkStart w:id="37" w:name="_Toc303328337"/>
      <w:r w:rsidRPr="003623DD">
        <w:t>Text sample Text sample Text sample Text sample Text sample Text sample Text sample Text sample Text sample Text sample Text sample</w:t>
      </w:r>
    </w:p>
    <w:p w14:paraId="507EE791" w14:textId="77777777" w:rsidR="005F0505" w:rsidRPr="003623DD" w:rsidRDefault="00CF43C7">
      <w:pPr>
        <w:pStyle w:val="afc"/>
      </w:pPr>
      <w:bookmarkStart w:id="38" w:name="_Toc34320997"/>
      <w:bookmarkEnd w:id="35"/>
      <w:bookmarkEnd w:id="36"/>
      <w:bookmarkEnd w:id="37"/>
      <w:r w:rsidRPr="003623DD">
        <w:t xml:space="preserve">Appendix </w:t>
      </w:r>
      <w:r w:rsidR="00D47849" w:rsidRPr="003623DD">
        <w:t>II</w:t>
      </w:r>
      <w:r w:rsidR="002E01A5" w:rsidRPr="003623DD">
        <w:t xml:space="preserve"> </w:t>
      </w:r>
      <w:r w:rsidR="004C70B4" w:rsidRPr="003623DD">
        <w:t>Title 2</w:t>
      </w:r>
      <w:bookmarkEnd w:id="38"/>
    </w:p>
    <w:p w14:paraId="2F867D91" w14:textId="77777777" w:rsidR="005F0505" w:rsidRPr="003623DD" w:rsidRDefault="004C70B4">
      <w:pPr>
        <w:pStyle w:val="afd"/>
      </w:pPr>
      <w:r w:rsidRPr="003623DD">
        <w:t>Text sample Text sample Text sample Text sample Text sample Text sample Text sample Text sample Text sample Text sample Text sample</w:t>
      </w:r>
    </w:p>
    <w:p w14:paraId="558BFFFD" w14:textId="1FCD62D4" w:rsidR="005F0505" w:rsidRPr="003623DD" w:rsidRDefault="005F0505"/>
    <w:sectPr w:rsidR="005F0505" w:rsidRPr="003623DD">
      <w:headerReference w:type="first" r:id="rId12"/>
      <w:pgSz w:w="11906" w:h="16838"/>
      <w:pgMar w:top="1418" w:right="1701" w:bottom="1418" w:left="1701" w:header="907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06D8" w14:textId="77777777" w:rsidR="00B60F29" w:rsidRDefault="00B60F29">
      <w:r>
        <w:separator/>
      </w:r>
    </w:p>
  </w:endnote>
  <w:endnote w:type="continuationSeparator" w:id="0">
    <w:p w14:paraId="6A35B23B" w14:textId="77777777" w:rsidR="00B60F29" w:rsidRDefault="00B6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RWPalladioL-Roma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URWPalladioL-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C6ED6" w14:textId="77777777" w:rsidR="00DC5E63" w:rsidRDefault="00DC5E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6D8AD" w14:textId="77777777" w:rsidR="00B60F29" w:rsidRDefault="00B60F29">
      <w:r>
        <w:separator/>
      </w:r>
    </w:p>
  </w:footnote>
  <w:footnote w:type="continuationSeparator" w:id="0">
    <w:p w14:paraId="64DF80A9" w14:textId="77777777" w:rsidR="00B60F29" w:rsidRDefault="00B6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302B" w14:textId="7B6CB4C7" w:rsidR="00DC5E63" w:rsidRDefault="00DC5E63">
    <w:pPr>
      <w:pStyle w:val="af6"/>
    </w:pPr>
    <w:r>
      <w:rPr>
        <w:rFonts w:hint="eastAsia"/>
      </w:rPr>
      <w:t xml:space="preserve">Team # </w:t>
    </w:r>
    <w:r w:rsidR="00A148A4">
      <w:rPr>
        <w:rFonts w:hint="eastAsia"/>
      </w:rPr>
      <w:t>控制号</w:t>
    </w:r>
    <w:r>
      <w:rPr>
        <w:rFonts w:hint="eastAs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SECTIONPAGES  \* Arabic  \* MERGEFORMAT ">
      <w:r w:rsidR="00A148A4">
        <w:rPr>
          <w:noProof/>
        </w:rPr>
        <w:t>5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B4935" w14:textId="77777777" w:rsidR="00DC5E63" w:rsidRDefault="00DC5E63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4F7AA" w14:textId="77777777" w:rsidR="00DC5E63" w:rsidRDefault="00DC5E63">
    <w:pPr>
      <w:pStyle w:val="af6"/>
    </w:pPr>
    <w:r>
      <w:rPr>
        <w:rFonts w:hint="eastAsia"/>
      </w:rPr>
      <w:t xml:space="preserve">Team # </w:t>
    </w:r>
    <w:r>
      <w:t>19XXXXX</w:t>
    </w:r>
    <w:r>
      <w:rPr>
        <w:rFonts w:hint="eastAs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SECTIONPAGES  \* Arabic  \* MERGEFORMAT ">
      <w:r>
        <w:t>6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8A3E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F6053C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574C93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C00ED8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348CD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1B429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96C3E4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A3C700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26AA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DA9E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820" w:hanging="360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050B2C34"/>
    <w:multiLevelType w:val="multilevel"/>
    <w:tmpl w:val="7EDAFB60"/>
    <w:lvl w:ilvl="0">
      <w:start w:val="1"/>
      <w:numFmt w:val="bullet"/>
      <w:pStyle w:val="-"/>
      <w:lvlText w:val=""/>
      <w:lvlJc w:val="left"/>
      <w:pPr>
        <w:tabs>
          <w:tab w:val="left" w:pos="567"/>
        </w:tabs>
        <w:ind w:left="567" w:hanging="34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075136C"/>
    <w:multiLevelType w:val="multilevel"/>
    <w:tmpl w:val="1075136C"/>
    <w:lvl w:ilvl="0">
      <w:start w:val="1"/>
      <w:numFmt w:val="decimal"/>
      <w:pStyle w:val="a"/>
      <w:lvlText w:val="[%1]"/>
      <w:lvlJc w:val="left"/>
      <w:pPr>
        <w:tabs>
          <w:tab w:val="left" w:pos="567"/>
        </w:tabs>
        <w:ind w:left="567" w:hanging="567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181754AF"/>
    <w:multiLevelType w:val="hybridMultilevel"/>
    <w:tmpl w:val="35DCADA0"/>
    <w:lvl w:ilvl="0" w:tplc="87DA5E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C576FF"/>
    <w:multiLevelType w:val="hybridMultilevel"/>
    <w:tmpl w:val="BEA41E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[%1]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5"/>
  </w:num>
  <w:num w:numId="5">
    <w:abstractNumId w:val="10"/>
  </w:num>
  <w:num w:numId="6">
    <w:abstractNumId w:val="14"/>
  </w:num>
  <w:num w:numId="7">
    <w:abstractNumId w:val="11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APA 6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050AF7"/>
    <w:rsid w:val="000001DA"/>
    <w:rsid w:val="00000205"/>
    <w:rsid w:val="000010BC"/>
    <w:rsid w:val="00001935"/>
    <w:rsid w:val="00001D33"/>
    <w:rsid w:val="00003BD4"/>
    <w:rsid w:val="0000401D"/>
    <w:rsid w:val="000052B2"/>
    <w:rsid w:val="00007311"/>
    <w:rsid w:val="00007B10"/>
    <w:rsid w:val="00010689"/>
    <w:rsid w:val="00011639"/>
    <w:rsid w:val="00012217"/>
    <w:rsid w:val="000124D1"/>
    <w:rsid w:val="00012F96"/>
    <w:rsid w:val="000137A5"/>
    <w:rsid w:val="0001502B"/>
    <w:rsid w:val="0001590D"/>
    <w:rsid w:val="000159C7"/>
    <w:rsid w:val="00015A27"/>
    <w:rsid w:val="00015F72"/>
    <w:rsid w:val="000206B0"/>
    <w:rsid w:val="00021235"/>
    <w:rsid w:val="00021910"/>
    <w:rsid w:val="00022201"/>
    <w:rsid w:val="000227EE"/>
    <w:rsid w:val="00022A77"/>
    <w:rsid w:val="0002456A"/>
    <w:rsid w:val="00024E23"/>
    <w:rsid w:val="00025EC7"/>
    <w:rsid w:val="00025FE1"/>
    <w:rsid w:val="0002610C"/>
    <w:rsid w:val="00027581"/>
    <w:rsid w:val="00027777"/>
    <w:rsid w:val="00030736"/>
    <w:rsid w:val="00030CA5"/>
    <w:rsid w:val="0003126A"/>
    <w:rsid w:val="00032529"/>
    <w:rsid w:val="000331B2"/>
    <w:rsid w:val="00033547"/>
    <w:rsid w:val="0003469A"/>
    <w:rsid w:val="000349E7"/>
    <w:rsid w:val="00035073"/>
    <w:rsid w:val="00035400"/>
    <w:rsid w:val="00035EBC"/>
    <w:rsid w:val="0003623D"/>
    <w:rsid w:val="00037054"/>
    <w:rsid w:val="000378A5"/>
    <w:rsid w:val="00037F87"/>
    <w:rsid w:val="00040B06"/>
    <w:rsid w:val="00041BE7"/>
    <w:rsid w:val="00042088"/>
    <w:rsid w:val="000421A1"/>
    <w:rsid w:val="000428E1"/>
    <w:rsid w:val="000436E9"/>
    <w:rsid w:val="000438EA"/>
    <w:rsid w:val="00044DE4"/>
    <w:rsid w:val="00044F82"/>
    <w:rsid w:val="00044F9E"/>
    <w:rsid w:val="0004512F"/>
    <w:rsid w:val="00045145"/>
    <w:rsid w:val="00045D20"/>
    <w:rsid w:val="00045EAA"/>
    <w:rsid w:val="00050AF7"/>
    <w:rsid w:val="00050CA4"/>
    <w:rsid w:val="00050F7B"/>
    <w:rsid w:val="00052372"/>
    <w:rsid w:val="000547DD"/>
    <w:rsid w:val="000553E0"/>
    <w:rsid w:val="000557C7"/>
    <w:rsid w:val="00055D77"/>
    <w:rsid w:val="00056519"/>
    <w:rsid w:val="00056559"/>
    <w:rsid w:val="0005687F"/>
    <w:rsid w:val="00057680"/>
    <w:rsid w:val="000579C1"/>
    <w:rsid w:val="00057B56"/>
    <w:rsid w:val="00060CC7"/>
    <w:rsid w:val="00060D5B"/>
    <w:rsid w:val="000614A3"/>
    <w:rsid w:val="000619A2"/>
    <w:rsid w:val="00061C56"/>
    <w:rsid w:val="00062174"/>
    <w:rsid w:val="00062294"/>
    <w:rsid w:val="000627CC"/>
    <w:rsid w:val="00062A4E"/>
    <w:rsid w:val="00062E4C"/>
    <w:rsid w:val="0006365D"/>
    <w:rsid w:val="0006393A"/>
    <w:rsid w:val="00064AF8"/>
    <w:rsid w:val="000654FE"/>
    <w:rsid w:val="00066287"/>
    <w:rsid w:val="00067521"/>
    <w:rsid w:val="0006752D"/>
    <w:rsid w:val="00067BD1"/>
    <w:rsid w:val="000704EB"/>
    <w:rsid w:val="00071DDF"/>
    <w:rsid w:val="0007237C"/>
    <w:rsid w:val="00072740"/>
    <w:rsid w:val="00072B15"/>
    <w:rsid w:val="00073525"/>
    <w:rsid w:val="0007373D"/>
    <w:rsid w:val="00074DBF"/>
    <w:rsid w:val="0007589F"/>
    <w:rsid w:val="00075950"/>
    <w:rsid w:val="000761F4"/>
    <w:rsid w:val="000774A0"/>
    <w:rsid w:val="000778E1"/>
    <w:rsid w:val="00077DE4"/>
    <w:rsid w:val="0008060D"/>
    <w:rsid w:val="000807AB"/>
    <w:rsid w:val="000808FA"/>
    <w:rsid w:val="00080D4D"/>
    <w:rsid w:val="00081102"/>
    <w:rsid w:val="0008119F"/>
    <w:rsid w:val="000815FF"/>
    <w:rsid w:val="0008262E"/>
    <w:rsid w:val="00083BF4"/>
    <w:rsid w:val="00083E26"/>
    <w:rsid w:val="00084544"/>
    <w:rsid w:val="000847CE"/>
    <w:rsid w:val="00084B87"/>
    <w:rsid w:val="0008539A"/>
    <w:rsid w:val="00085B23"/>
    <w:rsid w:val="00085F8B"/>
    <w:rsid w:val="0008739D"/>
    <w:rsid w:val="000873A1"/>
    <w:rsid w:val="00087FED"/>
    <w:rsid w:val="000925E6"/>
    <w:rsid w:val="00092B59"/>
    <w:rsid w:val="00092BA8"/>
    <w:rsid w:val="0009381C"/>
    <w:rsid w:val="00095E83"/>
    <w:rsid w:val="00097BD7"/>
    <w:rsid w:val="00097E69"/>
    <w:rsid w:val="000A0D6C"/>
    <w:rsid w:val="000A1179"/>
    <w:rsid w:val="000A1323"/>
    <w:rsid w:val="000A15AB"/>
    <w:rsid w:val="000A257A"/>
    <w:rsid w:val="000A2965"/>
    <w:rsid w:val="000A4951"/>
    <w:rsid w:val="000A4A56"/>
    <w:rsid w:val="000A4D65"/>
    <w:rsid w:val="000A5613"/>
    <w:rsid w:val="000A5FB4"/>
    <w:rsid w:val="000A6564"/>
    <w:rsid w:val="000A68CD"/>
    <w:rsid w:val="000A69D3"/>
    <w:rsid w:val="000A761A"/>
    <w:rsid w:val="000B0409"/>
    <w:rsid w:val="000B1209"/>
    <w:rsid w:val="000B141B"/>
    <w:rsid w:val="000B19EA"/>
    <w:rsid w:val="000B2643"/>
    <w:rsid w:val="000B30FE"/>
    <w:rsid w:val="000B5CEA"/>
    <w:rsid w:val="000B5D51"/>
    <w:rsid w:val="000B604B"/>
    <w:rsid w:val="000B66D8"/>
    <w:rsid w:val="000B7060"/>
    <w:rsid w:val="000B7466"/>
    <w:rsid w:val="000B78AE"/>
    <w:rsid w:val="000B7C12"/>
    <w:rsid w:val="000B7EFF"/>
    <w:rsid w:val="000C00A9"/>
    <w:rsid w:val="000C1157"/>
    <w:rsid w:val="000C1893"/>
    <w:rsid w:val="000C19CB"/>
    <w:rsid w:val="000C284F"/>
    <w:rsid w:val="000C2895"/>
    <w:rsid w:val="000C2C94"/>
    <w:rsid w:val="000C3CA2"/>
    <w:rsid w:val="000C3D10"/>
    <w:rsid w:val="000C49F8"/>
    <w:rsid w:val="000C5695"/>
    <w:rsid w:val="000C585D"/>
    <w:rsid w:val="000C61B9"/>
    <w:rsid w:val="000D0285"/>
    <w:rsid w:val="000D0286"/>
    <w:rsid w:val="000D1334"/>
    <w:rsid w:val="000D1E44"/>
    <w:rsid w:val="000D22F2"/>
    <w:rsid w:val="000D26A8"/>
    <w:rsid w:val="000D3EE5"/>
    <w:rsid w:val="000D4543"/>
    <w:rsid w:val="000D49A4"/>
    <w:rsid w:val="000D4A62"/>
    <w:rsid w:val="000D4EC5"/>
    <w:rsid w:val="000D59A6"/>
    <w:rsid w:val="000D5BA2"/>
    <w:rsid w:val="000D62A5"/>
    <w:rsid w:val="000D6F91"/>
    <w:rsid w:val="000D6FBF"/>
    <w:rsid w:val="000D711F"/>
    <w:rsid w:val="000D75D1"/>
    <w:rsid w:val="000E033B"/>
    <w:rsid w:val="000E0539"/>
    <w:rsid w:val="000E0784"/>
    <w:rsid w:val="000E088B"/>
    <w:rsid w:val="000E1104"/>
    <w:rsid w:val="000E1419"/>
    <w:rsid w:val="000E174A"/>
    <w:rsid w:val="000E1BCA"/>
    <w:rsid w:val="000E1CFA"/>
    <w:rsid w:val="000E1FD2"/>
    <w:rsid w:val="000E22A4"/>
    <w:rsid w:val="000E3E77"/>
    <w:rsid w:val="000E4E8E"/>
    <w:rsid w:val="000E5A6A"/>
    <w:rsid w:val="000E5C8F"/>
    <w:rsid w:val="000E61BE"/>
    <w:rsid w:val="000E6FE3"/>
    <w:rsid w:val="000E701F"/>
    <w:rsid w:val="000E7397"/>
    <w:rsid w:val="000F0249"/>
    <w:rsid w:val="000F0B14"/>
    <w:rsid w:val="000F2226"/>
    <w:rsid w:val="000F39CA"/>
    <w:rsid w:val="000F4463"/>
    <w:rsid w:val="000F47B6"/>
    <w:rsid w:val="000F4E38"/>
    <w:rsid w:val="000F6612"/>
    <w:rsid w:val="00100059"/>
    <w:rsid w:val="001014F1"/>
    <w:rsid w:val="00101E00"/>
    <w:rsid w:val="001021BD"/>
    <w:rsid w:val="00102F83"/>
    <w:rsid w:val="0010317D"/>
    <w:rsid w:val="0010398A"/>
    <w:rsid w:val="00103D69"/>
    <w:rsid w:val="00104B8F"/>
    <w:rsid w:val="00105867"/>
    <w:rsid w:val="0010616D"/>
    <w:rsid w:val="00106B13"/>
    <w:rsid w:val="00106E3C"/>
    <w:rsid w:val="001076E0"/>
    <w:rsid w:val="00107F68"/>
    <w:rsid w:val="001109EE"/>
    <w:rsid w:val="00110D7A"/>
    <w:rsid w:val="00111D08"/>
    <w:rsid w:val="00111F0D"/>
    <w:rsid w:val="00112219"/>
    <w:rsid w:val="001128D7"/>
    <w:rsid w:val="001128DD"/>
    <w:rsid w:val="00112B14"/>
    <w:rsid w:val="00112D2A"/>
    <w:rsid w:val="001138CF"/>
    <w:rsid w:val="00114B70"/>
    <w:rsid w:val="001153E3"/>
    <w:rsid w:val="00115BF2"/>
    <w:rsid w:val="001170BE"/>
    <w:rsid w:val="001174F1"/>
    <w:rsid w:val="001207AE"/>
    <w:rsid w:val="00121332"/>
    <w:rsid w:val="001215BD"/>
    <w:rsid w:val="00121E5E"/>
    <w:rsid w:val="00122074"/>
    <w:rsid w:val="001220B4"/>
    <w:rsid w:val="0012258D"/>
    <w:rsid w:val="00122C05"/>
    <w:rsid w:val="00123AFE"/>
    <w:rsid w:val="00123DE5"/>
    <w:rsid w:val="00124369"/>
    <w:rsid w:val="00125521"/>
    <w:rsid w:val="001259AB"/>
    <w:rsid w:val="00125D2C"/>
    <w:rsid w:val="0012677C"/>
    <w:rsid w:val="0012692D"/>
    <w:rsid w:val="00126B40"/>
    <w:rsid w:val="00127259"/>
    <w:rsid w:val="001275E5"/>
    <w:rsid w:val="00127661"/>
    <w:rsid w:val="00130254"/>
    <w:rsid w:val="00131119"/>
    <w:rsid w:val="001312BF"/>
    <w:rsid w:val="001312D9"/>
    <w:rsid w:val="0013204A"/>
    <w:rsid w:val="00132B2D"/>
    <w:rsid w:val="00132D3D"/>
    <w:rsid w:val="00133237"/>
    <w:rsid w:val="001333E1"/>
    <w:rsid w:val="001337F5"/>
    <w:rsid w:val="00133A96"/>
    <w:rsid w:val="001349A5"/>
    <w:rsid w:val="0013538C"/>
    <w:rsid w:val="001355EA"/>
    <w:rsid w:val="00135EC6"/>
    <w:rsid w:val="001360DA"/>
    <w:rsid w:val="0013637E"/>
    <w:rsid w:val="00137A15"/>
    <w:rsid w:val="00140472"/>
    <w:rsid w:val="00140880"/>
    <w:rsid w:val="00141665"/>
    <w:rsid w:val="001422DB"/>
    <w:rsid w:val="001436DD"/>
    <w:rsid w:val="00143C7D"/>
    <w:rsid w:val="0014448F"/>
    <w:rsid w:val="00144518"/>
    <w:rsid w:val="00144D54"/>
    <w:rsid w:val="00144EF5"/>
    <w:rsid w:val="00145558"/>
    <w:rsid w:val="0014598F"/>
    <w:rsid w:val="001467B8"/>
    <w:rsid w:val="00146C32"/>
    <w:rsid w:val="00146E14"/>
    <w:rsid w:val="0015041E"/>
    <w:rsid w:val="0015106A"/>
    <w:rsid w:val="00151565"/>
    <w:rsid w:val="00153D06"/>
    <w:rsid w:val="00153DF7"/>
    <w:rsid w:val="00154232"/>
    <w:rsid w:val="00154785"/>
    <w:rsid w:val="001548E5"/>
    <w:rsid w:val="00154BEA"/>
    <w:rsid w:val="00154C21"/>
    <w:rsid w:val="001554E1"/>
    <w:rsid w:val="00155873"/>
    <w:rsid w:val="0015702E"/>
    <w:rsid w:val="001573F1"/>
    <w:rsid w:val="001575B7"/>
    <w:rsid w:val="00157A78"/>
    <w:rsid w:val="00157BCE"/>
    <w:rsid w:val="00157C7B"/>
    <w:rsid w:val="00160881"/>
    <w:rsid w:val="001611FA"/>
    <w:rsid w:val="00161846"/>
    <w:rsid w:val="00161852"/>
    <w:rsid w:val="00162DB4"/>
    <w:rsid w:val="00163132"/>
    <w:rsid w:val="001644F8"/>
    <w:rsid w:val="00164B44"/>
    <w:rsid w:val="0016546F"/>
    <w:rsid w:val="00165689"/>
    <w:rsid w:val="0016595A"/>
    <w:rsid w:val="00166D71"/>
    <w:rsid w:val="00167108"/>
    <w:rsid w:val="00167335"/>
    <w:rsid w:val="00167B86"/>
    <w:rsid w:val="00170551"/>
    <w:rsid w:val="0017166B"/>
    <w:rsid w:val="00171875"/>
    <w:rsid w:val="00172373"/>
    <w:rsid w:val="001739D8"/>
    <w:rsid w:val="001746D8"/>
    <w:rsid w:val="001761C1"/>
    <w:rsid w:val="00176267"/>
    <w:rsid w:val="00180214"/>
    <w:rsid w:val="001806C8"/>
    <w:rsid w:val="00181C2C"/>
    <w:rsid w:val="00181EF2"/>
    <w:rsid w:val="001821B2"/>
    <w:rsid w:val="001845D5"/>
    <w:rsid w:val="00184E9D"/>
    <w:rsid w:val="00184FAF"/>
    <w:rsid w:val="0018522B"/>
    <w:rsid w:val="001859A9"/>
    <w:rsid w:val="001859F8"/>
    <w:rsid w:val="00186F97"/>
    <w:rsid w:val="001873EF"/>
    <w:rsid w:val="001873F4"/>
    <w:rsid w:val="00187A1E"/>
    <w:rsid w:val="00190E2C"/>
    <w:rsid w:val="00191C12"/>
    <w:rsid w:val="00191F5F"/>
    <w:rsid w:val="001937E8"/>
    <w:rsid w:val="001956AB"/>
    <w:rsid w:val="00195C8D"/>
    <w:rsid w:val="00196654"/>
    <w:rsid w:val="0019682C"/>
    <w:rsid w:val="00196A31"/>
    <w:rsid w:val="00196EC5"/>
    <w:rsid w:val="00197513"/>
    <w:rsid w:val="001A0155"/>
    <w:rsid w:val="001A09ED"/>
    <w:rsid w:val="001A09F2"/>
    <w:rsid w:val="001A10E6"/>
    <w:rsid w:val="001A136F"/>
    <w:rsid w:val="001A248A"/>
    <w:rsid w:val="001A26B3"/>
    <w:rsid w:val="001A2804"/>
    <w:rsid w:val="001A29D6"/>
    <w:rsid w:val="001A2BA1"/>
    <w:rsid w:val="001A2F75"/>
    <w:rsid w:val="001A49F9"/>
    <w:rsid w:val="001A4BA9"/>
    <w:rsid w:val="001A4F58"/>
    <w:rsid w:val="001A562B"/>
    <w:rsid w:val="001A6017"/>
    <w:rsid w:val="001A63B2"/>
    <w:rsid w:val="001A65C5"/>
    <w:rsid w:val="001A66CE"/>
    <w:rsid w:val="001A7F77"/>
    <w:rsid w:val="001B0056"/>
    <w:rsid w:val="001B0536"/>
    <w:rsid w:val="001B18E2"/>
    <w:rsid w:val="001B1A80"/>
    <w:rsid w:val="001B1DAD"/>
    <w:rsid w:val="001B233D"/>
    <w:rsid w:val="001B324C"/>
    <w:rsid w:val="001B3A5A"/>
    <w:rsid w:val="001B3E3A"/>
    <w:rsid w:val="001B3E58"/>
    <w:rsid w:val="001B3F0A"/>
    <w:rsid w:val="001B3FD9"/>
    <w:rsid w:val="001B634C"/>
    <w:rsid w:val="001B63DC"/>
    <w:rsid w:val="001B66DF"/>
    <w:rsid w:val="001C08E8"/>
    <w:rsid w:val="001C1D50"/>
    <w:rsid w:val="001C40B9"/>
    <w:rsid w:val="001C47E8"/>
    <w:rsid w:val="001C4AFA"/>
    <w:rsid w:val="001C5684"/>
    <w:rsid w:val="001C58F6"/>
    <w:rsid w:val="001C65D5"/>
    <w:rsid w:val="001C758E"/>
    <w:rsid w:val="001C7C7C"/>
    <w:rsid w:val="001D108B"/>
    <w:rsid w:val="001D1995"/>
    <w:rsid w:val="001D1AF1"/>
    <w:rsid w:val="001D1BBA"/>
    <w:rsid w:val="001D6916"/>
    <w:rsid w:val="001D7485"/>
    <w:rsid w:val="001E0157"/>
    <w:rsid w:val="001E09FF"/>
    <w:rsid w:val="001E0B5D"/>
    <w:rsid w:val="001E0CD2"/>
    <w:rsid w:val="001E16A5"/>
    <w:rsid w:val="001E16C0"/>
    <w:rsid w:val="001E18FE"/>
    <w:rsid w:val="001E2BF6"/>
    <w:rsid w:val="001E2EED"/>
    <w:rsid w:val="001E3362"/>
    <w:rsid w:val="001E339A"/>
    <w:rsid w:val="001E33E0"/>
    <w:rsid w:val="001E3ECB"/>
    <w:rsid w:val="001E4847"/>
    <w:rsid w:val="001E5DDF"/>
    <w:rsid w:val="001E6219"/>
    <w:rsid w:val="001E6335"/>
    <w:rsid w:val="001E6D44"/>
    <w:rsid w:val="001E716B"/>
    <w:rsid w:val="001E78F0"/>
    <w:rsid w:val="001E7A99"/>
    <w:rsid w:val="001F0199"/>
    <w:rsid w:val="001F0F77"/>
    <w:rsid w:val="001F130C"/>
    <w:rsid w:val="001F1C78"/>
    <w:rsid w:val="001F25B2"/>
    <w:rsid w:val="001F2B02"/>
    <w:rsid w:val="001F2B85"/>
    <w:rsid w:val="001F3001"/>
    <w:rsid w:val="001F3358"/>
    <w:rsid w:val="001F3BAB"/>
    <w:rsid w:val="001F4A7C"/>
    <w:rsid w:val="001F55C5"/>
    <w:rsid w:val="001F563E"/>
    <w:rsid w:val="001F7C60"/>
    <w:rsid w:val="00200316"/>
    <w:rsid w:val="002003B4"/>
    <w:rsid w:val="0020075C"/>
    <w:rsid w:val="00200837"/>
    <w:rsid w:val="002011A1"/>
    <w:rsid w:val="002016D3"/>
    <w:rsid w:val="00201A48"/>
    <w:rsid w:val="00201C89"/>
    <w:rsid w:val="00202F8F"/>
    <w:rsid w:val="00203324"/>
    <w:rsid w:val="002038C9"/>
    <w:rsid w:val="0020413A"/>
    <w:rsid w:val="002049A8"/>
    <w:rsid w:val="00205145"/>
    <w:rsid w:val="00205533"/>
    <w:rsid w:val="00205B77"/>
    <w:rsid w:val="00205EBE"/>
    <w:rsid w:val="00206F7A"/>
    <w:rsid w:val="00207006"/>
    <w:rsid w:val="002074AB"/>
    <w:rsid w:val="0021019D"/>
    <w:rsid w:val="0021217A"/>
    <w:rsid w:val="002131BC"/>
    <w:rsid w:val="00213D44"/>
    <w:rsid w:val="00214017"/>
    <w:rsid w:val="00214526"/>
    <w:rsid w:val="00214705"/>
    <w:rsid w:val="00214744"/>
    <w:rsid w:val="002147A7"/>
    <w:rsid w:val="002148C9"/>
    <w:rsid w:val="00215830"/>
    <w:rsid w:val="002159AC"/>
    <w:rsid w:val="00215A61"/>
    <w:rsid w:val="00215B3E"/>
    <w:rsid w:val="002165F1"/>
    <w:rsid w:val="002168B1"/>
    <w:rsid w:val="00216963"/>
    <w:rsid w:val="002173A9"/>
    <w:rsid w:val="00217941"/>
    <w:rsid w:val="00217A5C"/>
    <w:rsid w:val="002207C9"/>
    <w:rsid w:val="002208BE"/>
    <w:rsid w:val="00220B34"/>
    <w:rsid w:val="002216FA"/>
    <w:rsid w:val="0022170C"/>
    <w:rsid w:val="0022202A"/>
    <w:rsid w:val="002228FA"/>
    <w:rsid w:val="00223E18"/>
    <w:rsid w:val="00224D80"/>
    <w:rsid w:val="0022570D"/>
    <w:rsid w:val="00225DB1"/>
    <w:rsid w:val="00225E58"/>
    <w:rsid w:val="0022620E"/>
    <w:rsid w:val="00226543"/>
    <w:rsid w:val="002268C9"/>
    <w:rsid w:val="0022696C"/>
    <w:rsid w:val="002275BB"/>
    <w:rsid w:val="002277EF"/>
    <w:rsid w:val="002279C5"/>
    <w:rsid w:val="00227F19"/>
    <w:rsid w:val="0023075C"/>
    <w:rsid w:val="002317AD"/>
    <w:rsid w:val="00231B8F"/>
    <w:rsid w:val="00231FF1"/>
    <w:rsid w:val="00232565"/>
    <w:rsid w:val="00232E71"/>
    <w:rsid w:val="00233DFA"/>
    <w:rsid w:val="0023447C"/>
    <w:rsid w:val="002346F6"/>
    <w:rsid w:val="00235391"/>
    <w:rsid w:val="00236C89"/>
    <w:rsid w:val="00237022"/>
    <w:rsid w:val="00237579"/>
    <w:rsid w:val="00240579"/>
    <w:rsid w:val="00240AD8"/>
    <w:rsid w:val="002420DE"/>
    <w:rsid w:val="002423F8"/>
    <w:rsid w:val="00242499"/>
    <w:rsid w:val="00243D99"/>
    <w:rsid w:val="0024407A"/>
    <w:rsid w:val="00244427"/>
    <w:rsid w:val="00245A0A"/>
    <w:rsid w:val="00245CC3"/>
    <w:rsid w:val="002469FB"/>
    <w:rsid w:val="00246CA1"/>
    <w:rsid w:val="002474F9"/>
    <w:rsid w:val="002479D1"/>
    <w:rsid w:val="00247D9A"/>
    <w:rsid w:val="0025030D"/>
    <w:rsid w:val="002507B9"/>
    <w:rsid w:val="002515D7"/>
    <w:rsid w:val="002525A0"/>
    <w:rsid w:val="00252AB2"/>
    <w:rsid w:val="00252C3A"/>
    <w:rsid w:val="00254CF4"/>
    <w:rsid w:val="00254EBD"/>
    <w:rsid w:val="002551C5"/>
    <w:rsid w:val="00255332"/>
    <w:rsid w:val="002553D8"/>
    <w:rsid w:val="0025583F"/>
    <w:rsid w:val="00255856"/>
    <w:rsid w:val="00256222"/>
    <w:rsid w:val="00256A63"/>
    <w:rsid w:val="00257A43"/>
    <w:rsid w:val="00261876"/>
    <w:rsid w:val="00261BCC"/>
    <w:rsid w:val="00262491"/>
    <w:rsid w:val="00262756"/>
    <w:rsid w:val="002649F2"/>
    <w:rsid w:val="00264AE8"/>
    <w:rsid w:val="00264CAB"/>
    <w:rsid w:val="00265ADF"/>
    <w:rsid w:val="00265B5F"/>
    <w:rsid w:val="002676F8"/>
    <w:rsid w:val="00267A5D"/>
    <w:rsid w:val="00267E3D"/>
    <w:rsid w:val="00270403"/>
    <w:rsid w:val="00270F16"/>
    <w:rsid w:val="00271116"/>
    <w:rsid w:val="002713D4"/>
    <w:rsid w:val="00272871"/>
    <w:rsid w:val="002729C9"/>
    <w:rsid w:val="00272EEC"/>
    <w:rsid w:val="00273E6E"/>
    <w:rsid w:val="002750BA"/>
    <w:rsid w:val="0027627E"/>
    <w:rsid w:val="002768A8"/>
    <w:rsid w:val="00277032"/>
    <w:rsid w:val="002801E9"/>
    <w:rsid w:val="002807B5"/>
    <w:rsid w:val="00281C78"/>
    <w:rsid w:val="00281CAD"/>
    <w:rsid w:val="002821D7"/>
    <w:rsid w:val="00282D1C"/>
    <w:rsid w:val="00282F63"/>
    <w:rsid w:val="0028367C"/>
    <w:rsid w:val="002836BF"/>
    <w:rsid w:val="00283A10"/>
    <w:rsid w:val="00283A78"/>
    <w:rsid w:val="00284195"/>
    <w:rsid w:val="002841BB"/>
    <w:rsid w:val="00284262"/>
    <w:rsid w:val="002855D9"/>
    <w:rsid w:val="00285614"/>
    <w:rsid w:val="00290001"/>
    <w:rsid w:val="0029146A"/>
    <w:rsid w:val="0029164F"/>
    <w:rsid w:val="00292EF7"/>
    <w:rsid w:val="00293217"/>
    <w:rsid w:val="00293433"/>
    <w:rsid w:val="002935B8"/>
    <w:rsid w:val="00293A29"/>
    <w:rsid w:val="002944B3"/>
    <w:rsid w:val="0029532F"/>
    <w:rsid w:val="002957D3"/>
    <w:rsid w:val="00295F5A"/>
    <w:rsid w:val="002964D7"/>
    <w:rsid w:val="00296A0C"/>
    <w:rsid w:val="00297143"/>
    <w:rsid w:val="002A0284"/>
    <w:rsid w:val="002A06CF"/>
    <w:rsid w:val="002A07B6"/>
    <w:rsid w:val="002A0CD5"/>
    <w:rsid w:val="002A1BE1"/>
    <w:rsid w:val="002A25E4"/>
    <w:rsid w:val="002A3D6E"/>
    <w:rsid w:val="002A709A"/>
    <w:rsid w:val="002A7580"/>
    <w:rsid w:val="002A792A"/>
    <w:rsid w:val="002B030C"/>
    <w:rsid w:val="002B0917"/>
    <w:rsid w:val="002B1102"/>
    <w:rsid w:val="002B20C3"/>
    <w:rsid w:val="002B333D"/>
    <w:rsid w:val="002B3C83"/>
    <w:rsid w:val="002B4020"/>
    <w:rsid w:val="002B47BA"/>
    <w:rsid w:val="002B5053"/>
    <w:rsid w:val="002B5BCE"/>
    <w:rsid w:val="002B619A"/>
    <w:rsid w:val="002B7C06"/>
    <w:rsid w:val="002C007D"/>
    <w:rsid w:val="002C096F"/>
    <w:rsid w:val="002C0C48"/>
    <w:rsid w:val="002C1525"/>
    <w:rsid w:val="002C18CD"/>
    <w:rsid w:val="002C2189"/>
    <w:rsid w:val="002C2A2F"/>
    <w:rsid w:val="002C2C03"/>
    <w:rsid w:val="002C35C3"/>
    <w:rsid w:val="002C36AA"/>
    <w:rsid w:val="002C3B1B"/>
    <w:rsid w:val="002C44D7"/>
    <w:rsid w:val="002C48D8"/>
    <w:rsid w:val="002C4987"/>
    <w:rsid w:val="002C501B"/>
    <w:rsid w:val="002C53EE"/>
    <w:rsid w:val="002C6A66"/>
    <w:rsid w:val="002C716B"/>
    <w:rsid w:val="002C7279"/>
    <w:rsid w:val="002D08A8"/>
    <w:rsid w:val="002D159A"/>
    <w:rsid w:val="002D2BE5"/>
    <w:rsid w:val="002D2D4D"/>
    <w:rsid w:val="002D33E7"/>
    <w:rsid w:val="002D3898"/>
    <w:rsid w:val="002D48B7"/>
    <w:rsid w:val="002D4BCE"/>
    <w:rsid w:val="002D52F2"/>
    <w:rsid w:val="002D5843"/>
    <w:rsid w:val="002D5D7C"/>
    <w:rsid w:val="002D6539"/>
    <w:rsid w:val="002D69F5"/>
    <w:rsid w:val="002D6AE0"/>
    <w:rsid w:val="002D7B35"/>
    <w:rsid w:val="002D7EFC"/>
    <w:rsid w:val="002E01A5"/>
    <w:rsid w:val="002E04AD"/>
    <w:rsid w:val="002E08B4"/>
    <w:rsid w:val="002E187F"/>
    <w:rsid w:val="002E18B8"/>
    <w:rsid w:val="002E2900"/>
    <w:rsid w:val="002E382A"/>
    <w:rsid w:val="002E3B81"/>
    <w:rsid w:val="002E3E0D"/>
    <w:rsid w:val="002E412B"/>
    <w:rsid w:val="002E41AF"/>
    <w:rsid w:val="002E4480"/>
    <w:rsid w:val="002E5515"/>
    <w:rsid w:val="002E589D"/>
    <w:rsid w:val="002E61CB"/>
    <w:rsid w:val="002E6777"/>
    <w:rsid w:val="002E677B"/>
    <w:rsid w:val="002E6DD2"/>
    <w:rsid w:val="002E7587"/>
    <w:rsid w:val="002E75EA"/>
    <w:rsid w:val="002F04C9"/>
    <w:rsid w:val="002F0779"/>
    <w:rsid w:val="002F0823"/>
    <w:rsid w:val="002F1DEB"/>
    <w:rsid w:val="002F2139"/>
    <w:rsid w:val="002F2690"/>
    <w:rsid w:val="002F2A92"/>
    <w:rsid w:val="002F3782"/>
    <w:rsid w:val="002F3961"/>
    <w:rsid w:val="002F4146"/>
    <w:rsid w:val="002F465C"/>
    <w:rsid w:val="002F52C2"/>
    <w:rsid w:val="002F5E48"/>
    <w:rsid w:val="002F6BFD"/>
    <w:rsid w:val="002F74BE"/>
    <w:rsid w:val="00300FCE"/>
    <w:rsid w:val="00301FFF"/>
    <w:rsid w:val="0030288C"/>
    <w:rsid w:val="00303467"/>
    <w:rsid w:val="00303542"/>
    <w:rsid w:val="003038F3"/>
    <w:rsid w:val="00304659"/>
    <w:rsid w:val="00304B06"/>
    <w:rsid w:val="003052E0"/>
    <w:rsid w:val="00305506"/>
    <w:rsid w:val="00305F0B"/>
    <w:rsid w:val="0030757A"/>
    <w:rsid w:val="003105F6"/>
    <w:rsid w:val="003109FE"/>
    <w:rsid w:val="00310CEB"/>
    <w:rsid w:val="00310D5C"/>
    <w:rsid w:val="003120B1"/>
    <w:rsid w:val="00313071"/>
    <w:rsid w:val="003136CF"/>
    <w:rsid w:val="00313C0F"/>
    <w:rsid w:val="0031408A"/>
    <w:rsid w:val="0031466B"/>
    <w:rsid w:val="00314E13"/>
    <w:rsid w:val="00315BE8"/>
    <w:rsid w:val="0031653F"/>
    <w:rsid w:val="00316BE1"/>
    <w:rsid w:val="00320533"/>
    <w:rsid w:val="00320972"/>
    <w:rsid w:val="00320BEF"/>
    <w:rsid w:val="00320D3A"/>
    <w:rsid w:val="00321026"/>
    <w:rsid w:val="00321618"/>
    <w:rsid w:val="00321A32"/>
    <w:rsid w:val="00321C05"/>
    <w:rsid w:val="0032237A"/>
    <w:rsid w:val="003223C2"/>
    <w:rsid w:val="00322D19"/>
    <w:rsid w:val="00324861"/>
    <w:rsid w:val="00325B50"/>
    <w:rsid w:val="00326114"/>
    <w:rsid w:val="003266AC"/>
    <w:rsid w:val="003267A8"/>
    <w:rsid w:val="003268FA"/>
    <w:rsid w:val="00327273"/>
    <w:rsid w:val="0032729A"/>
    <w:rsid w:val="003276AE"/>
    <w:rsid w:val="003302DC"/>
    <w:rsid w:val="003303FF"/>
    <w:rsid w:val="003308CF"/>
    <w:rsid w:val="00331763"/>
    <w:rsid w:val="00332137"/>
    <w:rsid w:val="00332537"/>
    <w:rsid w:val="00332687"/>
    <w:rsid w:val="00332BDA"/>
    <w:rsid w:val="00333072"/>
    <w:rsid w:val="00333641"/>
    <w:rsid w:val="00333D2C"/>
    <w:rsid w:val="00334A37"/>
    <w:rsid w:val="00336AAA"/>
    <w:rsid w:val="003372E1"/>
    <w:rsid w:val="00337490"/>
    <w:rsid w:val="003375DE"/>
    <w:rsid w:val="00340D94"/>
    <w:rsid w:val="003413A6"/>
    <w:rsid w:val="00342055"/>
    <w:rsid w:val="00342405"/>
    <w:rsid w:val="0034251D"/>
    <w:rsid w:val="003426DE"/>
    <w:rsid w:val="00343424"/>
    <w:rsid w:val="00343ABB"/>
    <w:rsid w:val="003442C6"/>
    <w:rsid w:val="00344A36"/>
    <w:rsid w:val="00344EB2"/>
    <w:rsid w:val="00344F21"/>
    <w:rsid w:val="00345251"/>
    <w:rsid w:val="003458D9"/>
    <w:rsid w:val="00345AE6"/>
    <w:rsid w:val="00345D55"/>
    <w:rsid w:val="00346A2C"/>
    <w:rsid w:val="003472E9"/>
    <w:rsid w:val="00347301"/>
    <w:rsid w:val="003512F7"/>
    <w:rsid w:val="00352517"/>
    <w:rsid w:val="003533AB"/>
    <w:rsid w:val="00353855"/>
    <w:rsid w:val="00353DF0"/>
    <w:rsid w:val="00353F65"/>
    <w:rsid w:val="003548C6"/>
    <w:rsid w:val="003548DB"/>
    <w:rsid w:val="00354A45"/>
    <w:rsid w:val="00354AD6"/>
    <w:rsid w:val="00355611"/>
    <w:rsid w:val="00356665"/>
    <w:rsid w:val="00356EDC"/>
    <w:rsid w:val="00357A86"/>
    <w:rsid w:val="00360511"/>
    <w:rsid w:val="003623DD"/>
    <w:rsid w:val="0036241E"/>
    <w:rsid w:val="0036328D"/>
    <w:rsid w:val="00364B88"/>
    <w:rsid w:val="00365670"/>
    <w:rsid w:val="00365732"/>
    <w:rsid w:val="00365804"/>
    <w:rsid w:val="00365B14"/>
    <w:rsid w:val="003665F6"/>
    <w:rsid w:val="00366D78"/>
    <w:rsid w:val="00367C48"/>
    <w:rsid w:val="00367E7B"/>
    <w:rsid w:val="00367EC1"/>
    <w:rsid w:val="00367F5F"/>
    <w:rsid w:val="003702E9"/>
    <w:rsid w:val="00370509"/>
    <w:rsid w:val="003705C7"/>
    <w:rsid w:val="00370A37"/>
    <w:rsid w:val="00370BC2"/>
    <w:rsid w:val="00372AE0"/>
    <w:rsid w:val="00372CD3"/>
    <w:rsid w:val="003733DF"/>
    <w:rsid w:val="003736DA"/>
    <w:rsid w:val="00373E03"/>
    <w:rsid w:val="00374B63"/>
    <w:rsid w:val="00374F06"/>
    <w:rsid w:val="00375297"/>
    <w:rsid w:val="003758EF"/>
    <w:rsid w:val="00376455"/>
    <w:rsid w:val="0037689D"/>
    <w:rsid w:val="00380B22"/>
    <w:rsid w:val="00380C68"/>
    <w:rsid w:val="00380E01"/>
    <w:rsid w:val="0038261D"/>
    <w:rsid w:val="003857CF"/>
    <w:rsid w:val="00385B29"/>
    <w:rsid w:val="00386435"/>
    <w:rsid w:val="0038725E"/>
    <w:rsid w:val="003874E0"/>
    <w:rsid w:val="00387D9A"/>
    <w:rsid w:val="00390982"/>
    <w:rsid w:val="00390BF2"/>
    <w:rsid w:val="00390D75"/>
    <w:rsid w:val="00392281"/>
    <w:rsid w:val="003927E3"/>
    <w:rsid w:val="003928F5"/>
    <w:rsid w:val="00393910"/>
    <w:rsid w:val="00394EF2"/>
    <w:rsid w:val="00395AA6"/>
    <w:rsid w:val="00396084"/>
    <w:rsid w:val="00396137"/>
    <w:rsid w:val="00396C01"/>
    <w:rsid w:val="003973A6"/>
    <w:rsid w:val="003A0F0B"/>
    <w:rsid w:val="003A1BA2"/>
    <w:rsid w:val="003A2A41"/>
    <w:rsid w:val="003A32C6"/>
    <w:rsid w:val="003A3327"/>
    <w:rsid w:val="003A3EA6"/>
    <w:rsid w:val="003A4130"/>
    <w:rsid w:val="003A425D"/>
    <w:rsid w:val="003A4338"/>
    <w:rsid w:val="003A53E3"/>
    <w:rsid w:val="003A5773"/>
    <w:rsid w:val="003A5B4C"/>
    <w:rsid w:val="003A77AA"/>
    <w:rsid w:val="003B0449"/>
    <w:rsid w:val="003B0799"/>
    <w:rsid w:val="003B10EE"/>
    <w:rsid w:val="003B1A68"/>
    <w:rsid w:val="003B1B2F"/>
    <w:rsid w:val="003B1EFC"/>
    <w:rsid w:val="003B254A"/>
    <w:rsid w:val="003B3A20"/>
    <w:rsid w:val="003B3D58"/>
    <w:rsid w:val="003B4DF7"/>
    <w:rsid w:val="003B5037"/>
    <w:rsid w:val="003B5326"/>
    <w:rsid w:val="003B53CC"/>
    <w:rsid w:val="003B63CE"/>
    <w:rsid w:val="003B6DD2"/>
    <w:rsid w:val="003C009C"/>
    <w:rsid w:val="003C0643"/>
    <w:rsid w:val="003C08E7"/>
    <w:rsid w:val="003C098A"/>
    <w:rsid w:val="003C0A4B"/>
    <w:rsid w:val="003C237C"/>
    <w:rsid w:val="003C276A"/>
    <w:rsid w:val="003C28C7"/>
    <w:rsid w:val="003C3D77"/>
    <w:rsid w:val="003C3DF6"/>
    <w:rsid w:val="003C519F"/>
    <w:rsid w:val="003C58D2"/>
    <w:rsid w:val="003C5E65"/>
    <w:rsid w:val="003D071E"/>
    <w:rsid w:val="003D0B32"/>
    <w:rsid w:val="003D357C"/>
    <w:rsid w:val="003D3745"/>
    <w:rsid w:val="003D39C8"/>
    <w:rsid w:val="003D3DB3"/>
    <w:rsid w:val="003D51CA"/>
    <w:rsid w:val="003D5AAD"/>
    <w:rsid w:val="003D5B21"/>
    <w:rsid w:val="003D5D86"/>
    <w:rsid w:val="003D5FBD"/>
    <w:rsid w:val="003D72F7"/>
    <w:rsid w:val="003E05D1"/>
    <w:rsid w:val="003E21AE"/>
    <w:rsid w:val="003E265C"/>
    <w:rsid w:val="003E41E3"/>
    <w:rsid w:val="003E4FE2"/>
    <w:rsid w:val="003E5CBC"/>
    <w:rsid w:val="003E5DCC"/>
    <w:rsid w:val="003E61BF"/>
    <w:rsid w:val="003E620F"/>
    <w:rsid w:val="003E68C0"/>
    <w:rsid w:val="003E73CA"/>
    <w:rsid w:val="003F0D41"/>
    <w:rsid w:val="003F1144"/>
    <w:rsid w:val="003F14DA"/>
    <w:rsid w:val="003F2291"/>
    <w:rsid w:val="003F2A33"/>
    <w:rsid w:val="003F3B50"/>
    <w:rsid w:val="003F4256"/>
    <w:rsid w:val="003F549D"/>
    <w:rsid w:val="003F5504"/>
    <w:rsid w:val="003F579C"/>
    <w:rsid w:val="003F7284"/>
    <w:rsid w:val="003F7288"/>
    <w:rsid w:val="00400958"/>
    <w:rsid w:val="00400E4C"/>
    <w:rsid w:val="004017B8"/>
    <w:rsid w:val="00401BB3"/>
    <w:rsid w:val="00401F47"/>
    <w:rsid w:val="00401FFB"/>
    <w:rsid w:val="00402730"/>
    <w:rsid w:val="0040328E"/>
    <w:rsid w:val="00403EC7"/>
    <w:rsid w:val="00404157"/>
    <w:rsid w:val="00405160"/>
    <w:rsid w:val="00405A69"/>
    <w:rsid w:val="00406340"/>
    <w:rsid w:val="004063F3"/>
    <w:rsid w:val="00407DCF"/>
    <w:rsid w:val="004100F1"/>
    <w:rsid w:val="004102F9"/>
    <w:rsid w:val="00410311"/>
    <w:rsid w:val="00410333"/>
    <w:rsid w:val="00410B83"/>
    <w:rsid w:val="00410D89"/>
    <w:rsid w:val="00410EDC"/>
    <w:rsid w:val="0041234A"/>
    <w:rsid w:val="00414D7F"/>
    <w:rsid w:val="004153B5"/>
    <w:rsid w:val="00416735"/>
    <w:rsid w:val="00420939"/>
    <w:rsid w:val="00420E79"/>
    <w:rsid w:val="00420F12"/>
    <w:rsid w:val="0042136B"/>
    <w:rsid w:val="004216B3"/>
    <w:rsid w:val="00422FC5"/>
    <w:rsid w:val="0042307B"/>
    <w:rsid w:val="004245FA"/>
    <w:rsid w:val="00425231"/>
    <w:rsid w:val="00426513"/>
    <w:rsid w:val="00426884"/>
    <w:rsid w:val="00427EBD"/>
    <w:rsid w:val="00430017"/>
    <w:rsid w:val="0043154B"/>
    <w:rsid w:val="0043321E"/>
    <w:rsid w:val="00435257"/>
    <w:rsid w:val="0043569B"/>
    <w:rsid w:val="004363C9"/>
    <w:rsid w:val="0043757E"/>
    <w:rsid w:val="00437E2A"/>
    <w:rsid w:val="0044049C"/>
    <w:rsid w:val="00440B22"/>
    <w:rsid w:val="00440BC4"/>
    <w:rsid w:val="0044360B"/>
    <w:rsid w:val="0044421E"/>
    <w:rsid w:val="004467F8"/>
    <w:rsid w:val="00446F03"/>
    <w:rsid w:val="004477BF"/>
    <w:rsid w:val="004501A9"/>
    <w:rsid w:val="00451364"/>
    <w:rsid w:val="00451B10"/>
    <w:rsid w:val="004522B8"/>
    <w:rsid w:val="00453BE0"/>
    <w:rsid w:val="00456724"/>
    <w:rsid w:val="00456A1D"/>
    <w:rsid w:val="00456E86"/>
    <w:rsid w:val="00456EC9"/>
    <w:rsid w:val="004626E1"/>
    <w:rsid w:val="0046278A"/>
    <w:rsid w:val="004629BA"/>
    <w:rsid w:val="004634D0"/>
    <w:rsid w:val="00463F92"/>
    <w:rsid w:val="00464926"/>
    <w:rsid w:val="00464E26"/>
    <w:rsid w:val="004653D7"/>
    <w:rsid w:val="004661F9"/>
    <w:rsid w:val="00467152"/>
    <w:rsid w:val="0046740D"/>
    <w:rsid w:val="004678D9"/>
    <w:rsid w:val="00467DD5"/>
    <w:rsid w:val="004704CC"/>
    <w:rsid w:val="0047052C"/>
    <w:rsid w:val="00470756"/>
    <w:rsid w:val="00470CAB"/>
    <w:rsid w:val="0047106D"/>
    <w:rsid w:val="004711CD"/>
    <w:rsid w:val="00471703"/>
    <w:rsid w:val="00471DCC"/>
    <w:rsid w:val="00472056"/>
    <w:rsid w:val="00472453"/>
    <w:rsid w:val="004724F9"/>
    <w:rsid w:val="0047337A"/>
    <w:rsid w:val="00473586"/>
    <w:rsid w:val="0047398F"/>
    <w:rsid w:val="0047406A"/>
    <w:rsid w:val="00474242"/>
    <w:rsid w:val="00474325"/>
    <w:rsid w:val="00474507"/>
    <w:rsid w:val="00474718"/>
    <w:rsid w:val="00474E2F"/>
    <w:rsid w:val="0047556C"/>
    <w:rsid w:val="004761B6"/>
    <w:rsid w:val="00476680"/>
    <w:rsid w:val="0047674D"/>
    <w:rsid w:val="00477377"/>
    <w:rsid w:val="004778BA"/>
    <w:rsid w:val="00477924"/>
    <w:rsid w:val="004802C0"/>
    <w:rsid w:val="00480A36"/>
    <w:rsid w:val="00480B03"/>
    <w:rsid w:val="00480B33"/>
    <w:rsid w:val="00481A0F"/>
    <w:rsid w:val="004835EA"/>
    <w:rsid w:val="00484513"/>
    <w:rsid w:val="00484E1D"/>
    <w:rsid w:val="00485231"/>
    <w:rsid w:val="0048553C"/>
    <w:rsid w:val="0048689D"/>
    <w:rsid w:val="00486BB4"/>
    <w:rsid w:val="00491555"/>
    <w:rsid w:val="004915B8"/>
    <w:rsid w:val="004917E9"/>
    <w:rsid w:val="00492305"/>
    <w:rsid w:val="0049244E"/>
    <w:rsid w:val="004929E5"/>
    <w:rsid w:val="00493FC0"/>
    <w:rsid w:val="004940C3"/>
    <w:rsid w:val="00494918"/>
    <w:rsid w:val="0049493B"/>
    <w:rsid w:val="00495C30"/>
    <w:rsid w:val="004963D7"/>
    <w:rsid w:val="004965AC"/>
    <w:rsid w:val="00496912"/>
    <w:rsid w:val="00497080"/>
    <w:rsid w:val="004971E6"/>
    <w:rsid w:val="00497B9C"/>
    <w:rsid w:val="00497BC5"/>
    <w:rsid w:val="004A0629"/>
    <w:rsid w:val="004A1542"/>
    <w:rsid w:val="004A18B8"/>
    <w:rsid w:val="004A3B49"/>
    <w:rsid w:val="004A3E0E"/>
    <w:rsid w:val="004A4CAC"/>
    <w:rsid w:val="004A4DAE"/>
    <w:rsid w:val="004A4ED6"/>
    <w:rsid w:val="004A59B1"/>
    <w:rsid w:val="004A66D7"/>
    <w:rsid w:val="004A6ABB"/>
    <w:rsid w:val="004A7085"/>
    <w:rsid w:val="004A70FC"/>
    <w:rsid w:val="004A72FF"/>
    <w:rsid w:val="004A7378"/>
    <w:rsid w:val="004B1D72"/>
    <w:rsid w:val="004B1F42"/>
    <w:rsid w:val="004B20AE"/>
    <w:rsid w:val="004B33DF"/>
    <w:rsid w:val="004B35A6"/>
    <w:rsid w:val="004B3C67"/>
    <w:rsid w:val="004B3E1B"/>
    <w:rsid w:val="004B3FBF"/>
    <w:rsid w:val="004B411B"/>
    <w:rsid w:val="004B4D90"/>
    <w:rsid w:val="004B4F70"/>
    <w:rsid w:val="004B5322"/>
    <w:rsid w:val="004B5C2C"/>
    <w:rsid w:val="004B5C63"/>
    <w:rsid w:val="004B5E79"/>
    <w:rsid w:val="004B63C5"/>
    <w:rsid w:val="004B6CF2"/>
    <w:rsid w:val="004B6F7A"/>
    <w:rsid w:val="004B741D"/>
    <w:rsid w:val="004C14EC"/>
    <w:rsid w:val="004C22A1"/>
    <w:rsid w:val="004C292B"/>
    <w:rsid w:val="004C2994"/>
    <w:rsid w:val="004C2D58"/>
    <w:rsid w:val="004C3A35"/>
    <w:rsid w:val="004C4690"/>
    <w:rsid w:val="004C66FC"/>
    <w:rsid w:val="004C70B4"/>
    <w:rsid w:val="004C7BAE"/>
    <w:rsid w:val="004D00C4"/>
    <w:rsid w:val="004D010C"/>
    <w:rsid w:val="004D0493"/>
    <w:rsid w:val="004D0C39"/>
    <w:rsid w:val="004D0C46"/>
    <w:rsid w:val="004D0F2E"/>
    <w:rsid w:val="004D1959"/>
    <w:rsid w:val="004D19B7"/>
    <w:rsid w:val="004D245B"/>
    <w:rsid w:val="004D4187"/>
    <w:rsid w:val="004D43BF"/>
    <w:rsid w:val="004D45D6"/>
    <w:rsid w:val="004D4D5A"/>
    <w:rsid w:val="004D65E3"/>
    <w:rsid w:val="004D684E"/>
    <w:rsid w:val="004D6FCB"/>
    <w:rsid w:val="004E0079"/>
    <w:rsid w:val="004E0326"/>
    <w:rsid w:val="004E088E"/>
    <w:rsid w:val="004E0B2A"/>
    <w:rsid w:val="004E0D04"/>
    <w:rsid w:val="004E0D0E"/>
    <w:rsid w:val="004E0D1E"/>
    <w:rsid w:val="004E0FD3"/>
    <w:rsid w:val="004E12F7"/>
    <w:rsid w:val="004E1713"/>
    <w:rsid w:val="004E171C"/>
    <w:rsid w:val="004E28D7"/>
    <w:rsid w:val="004E3E7B"/>
    <w:rsid w:val="004E6520"/>
    <w:rsid w:val="004E6B05"/>
    <w:rsid w:val="004E6ED8"/>
    <w:rsid w:val="004E70CE"/>
    <w:rsid w:val="004E7134"/>
    <w:rsid w:val="004E7276"/>
    <w:rsid w:val="004E7EA7"/>
    <w:rsid w:val="004F01DF"/>
    <w:rsid w:val="004F02D7"/>
    <w:rsid w:val="004F079B"/>
    <w:rsid w:val="004F13B8"/>
    <w:rsid w:val="004F1718"/>
    <w:rsid w:val="004F17C8"/>
    <w:rsid w:val="004F1C14"/>
    <w:rsid w:val="004F1D1F"/>
    <w:rsid w:val="004F1E17"/>
    <w:rsid w:val="004F2272"/>
    <w:rsid w:val="004F22DD"/>
    <w:rsid w:val="004F28CD"/>
    <w:rsid w:val="004F35C5"/>
    <w:rsid w:val="004F3DB5"/>
    <w:rsid w:val="004F3F8C"/>
    <w:rsid w:val="004F46BC"/>
    <w:rsid w:val="004F4B86"/>
    <w:rsid w:val="004F4FF1"/>
    <w:rsid w:val="004F5524"/>
    <w:rsid w:val="004F5E19"/>
    <w:rsid w:val="004F5EED"/>
    <w:rsid w:val="004F60AF"/>
    <w:rsid w:val="004F62CF"/>
    <w:rsid w:val="004F6634"/>
    <w:rsid w:val="004F7497"/>
    <w:rsid w:val="004F75B7"/>
    <w:rsid w:val="004F7BFC"/>
    <w:rsid w:val="004F7DC3"/>
    <w:rsid w:val="00500C7D"/>
    <w:rsid w:val="00500F76"/>
    <w:rsid w:val="00502181"/>
    <w:rsid w:val="00502737"/>
    <w:rsid w:val="0050372A"/>
    <w:rsid w:val="005043D7"/>
    <w:rsid w:val="0050487B"/>
    <w:rsid w:val="00505527"/>
    <w:rsid w:val="005055DE"/>
    <w:rsid w:val="0050631C"/>
    <w:rsid w:val="005070D8"/>
    <w:rsid w:val="00507E05"/>
    <w:rsid w:val="00510AB3"/>
    <w:rsid w:val="005118AE"/>
    <w:rsid w:val="00512472"/>
    <w:rsid w:val="00512EC2"/>
    <w:rsid w:val="0051313D"/>
    <w:rsid w:val="00513687"/>
    <w:rsid w:val="00513787"/>
    <w:rsid w:val="0051400B"/>
    <w:rsid w:val="00514BEE"/>
    <w:rsid w:val="00515705"/>
    <w:rsid w:val="005164D7"/>
    <w:rsid w:val="00516A5C"/>
    <w:rsid w:val="0051739D"/>
    <w:rsid w:val="00520520"/>
    <w:rsid w:val="00520F20"/>
    <w:rsid w:val="00521432"/>
    <w:rsid w:val="00521CE1"/>
    <w:rsid w:val="00521EF8"/>
    <w:rsid w:val="00522202"/>
    <w:rsid w:val="00523A09"/>
    <w:rsid w:val="00524300"/>
    <w:rsid w:val="005249F1"/>
    <w:rsid w:val="00524C6C"/>
    <w:rsid w:val="00525C2B"/>
    <w:rsid w:val="00525F40"/>
    <w:rsid w:val="00526C7D"/>
    <w:rsid w:val="00527268"/>
    <w:rsid w:val="00530481"/>
    <w:rsid w:val="00531EA8"/>
    <w:rsid w:val="005323B8"/>
    <w:rsid w:val="00533A98"/>
    <w:rsid w:val="00534195"/>
    <w:rsid w:val="005345C8"/>
    <w:rsid w:val="005356C7"/>
    <w:rsid w:val="005356D8"/>
    <w:rsid w:val="00535AF5"/>
    <w:rsid w:val="00535B3C"/>
    <w:rsid w:val="005373B6"/>
    <w:rsid w:val="005378CD"/>
    <w:rsid w:val="00543E1D"/>
    <w:rsid w:val="005440E8"/>
    <w:rsid w:val="0054411B"/>
    <w:rsid w:val="0054462D"/>
    <w:rsid w:val="0054549E"/>
    <w:rsid w:val="00545C35"/>
    <w:rsid w:val="005461D6"/>
    <w:rsid w:val="00546379"/>
    <w:rsid w:val="005502D2"/>
    <w:rsid w:val="00550440"/>
    <w:rsid w:val="005504A2"/>
    <w:rsid w:val="00551543"/>
    <w:rsid w:val="00552149"/>
    <w:rsid w:val="00552830"/>
    <w:rsid w:val="005533AF"/>
    <w:rsid w:val="005536FB"/>
    <w:rsid w:val="0055684D"/>
    <w:rsid w:val="0055717B"/>
    <w:rsid w:val="00557CBF"/>
    <w:rsid w:val="00557EB1"/>
    <w:rsid w:val="00560268"/>
    <w:rsid w:val="00560D14"/>
    <w:rsid w:val="00561B2F"/>
    <w:rsid w:val="005623C0"/>
    <w:rsid w:val="005633C3"/>
    <w:rsid w:val="005638C6"/>
    <w:rsid w:val="0056401D"/>
    <w:rsid w:val="005642A3"/>
    <w:rsid w:val="00564EFE"/>
    <w:rsid w:val="005658D7"/>
    <w:rsid w:val="005659BE"/>
    <w:rsid w:val="00565BE1"/>
    <w:rsid w:val="00565F67"/>
    <w:rsid w:val="0056613D"/>
    <w:rsid w:val="005662D3"/>
    <w:rsid w:val="0056642C"/>
    <w:rsid w:val="0056654A"/>
    <w:rsid w:val="0056677F"/>
    <w:rsid w:val="00566D31"/>
    <w:rsid w:val="005679D9"/>
    <w:rsid w:val="00570086"/>
    <w:rsid w:val="00570317"/>
    <w:rsid w:val="00570C5F"/>
    <w:rsid w:val="00570D94"/>
    <w:rsid w:val="00571675"/>
    <w:rsid w:val="00572161"/>
    <w:rsid w:val="00572C0B"/>
    <w:rsid w:val="00575310"/>
    <w:rsid w:val="00575361"/>
    <w:rsid w:val="005768EA"/>
    <w:rsid w:val="00576F7B"/>
    <w:rsid w:val="00577E78"/>
    <w:rsid w:val="00577EB8"/>
    <w:rsid w:val="00581D20"/>
    <w:rsid w:val="0058231D"/>
    <w:rsid w:val="005825E3"/>
    <w:rsid w:val="00582AFF"/>
    <w:rsid w:val="005839C8"/>
    <w:rsid w:val="00583AA0"/>
    <w:rsid w:val="00584094"/>
    <w:rsid w:val="00584D09"/>
    <w:rsid w:val="005851AB"/>
    <w:rsid w:val="005857DF"/>
    <w:rsid w:val="00585ABF"/>
    <w:rsid w:val="00585AC7"/>
    <w:rsid w:val="00585E4B"/>
    <w:rsid w:val="005861C2"/>
    <w:rsid w:val="00586340"/>
    <w:rsid w:val="00586505"/>
    <w:rsid w:val="0058695B"/>
    <w:rsid w:val="00586E31"/>
    <w:rsid w:val="0059198A"/>
    <w:rsid w:val="00591F59"/>
    <w:rsid w:val="0059200D"/>
    <w:rsid w:val="00592836"/>
    <w:rsid w:val="00592850"/>
    <w:rsid w:val="00592BFE"/>
    <w:rsid w:val="005931C0"/>
    <w:rsid w:val="005936D3"/>
    <w:rsid w:val="0059561B"/>
    <w:rsid w:val="00596AF1"/>
    <w:rsid w:val="00597114"/>
    <w:rsid w:val="00597160"/>
    <w:rsid w:val="005A163D"/>
    <w:rsid w:val="005A28C4"/>
    <w:rsid w:val="005A2E47"/>
    <w:rsid w:val="005A2F2D"/>
    <w:rsid w:val="005A3E6C"/>
    <w:rsid w:val="005A4146"/>
    <w:rsid w:val="005A45CE"/>
    <w:rsid w:val="005A48CA"/>
    <w:rsid w:val="005A5B71"/>
    <w:rsid w:val="005A61BD"/>
    <w:rsid w:val="005A700C"/>
    <w:rsid w:val="005A76EF"/>
    <w:rsid w:val="005A78FB"/>
    <w:rsid w:val="005A7C3E"/>
    <w:rsid w:val="005A7DEB"/>
    <w:rsid w:val="005B1286"/>
    <w:rsid w:val="005B1819"/>
    <w:rsid w:val="005B191A"/>
    <w:rsid w:val="005B1BBD"/>
    <w:rsid w:val="005B2B28"/>
    <w:rsid w:val="005B2E6A"/>
    <w:rsid w:val="005B3F2E"/>
    <w:rsid w:val="005B4024"/>
    <w:rsid w:val="005B4139"/>
    <w:rsid w:val="005B4BB5"/>
    <w:rsid w:val="005B4D30"/>
    <w:rsid w:val="005B4D76"/>
    <w:rsid w:val="005B4FB7"/>
    <w:rsid w:val="005B52CA"/>
    <w:rsid w:val="005B59A7"/>
    <w:rsid w:val="005B6096"/>
    <w:rsid w:val="005B6617"/>
    <w:rsid w:val="005B7CCB"/>
    <w:rsid w:val="005B7CE7"/>
    <w:rsid w:val="005B7D1D"/>
    <w:rsid w:val="005B7DBB"/>
    <w:rsid w:val="005C1170"/>
    <w:rsid w:val="005C187C"/>
    <w:rsid w:val="005C2499"/>
    <w:rsid w:val="005C2761"/>
    <w:rsid w:val="005C34BD"/>
    <w:rsid w:val="005C35C0"/>
    <w:rsid w:val="005C3A38"/>
    <w:rsid w:val="005C3EBD"/>
    <w:rsid w:val="005C4ED9"/>
    <w:rsid w:val="005C4FE8"/>
    <w:rsid w:val="005C5212"/>
    <w:rsid w:val="005C6BD6"/>
    <w:rsid w:val="005C6FEB"/>
    <w:rsid w:val="005C7419"/>
    <w:rsid w:val="005D0183"/>
    <w:rsid w:val="005D1127"/>
    <w:rsid w:val="005D2A63"/>
    <w:rsid w:val="005D3824"/>
    <w:rsid w:val="005D43F8"/>
    <w:rsid w:val="005D449A"/>
    <w:rsid w:val="005D470E"/>
    <w:rsid w:val="005D5476"/>
    <w:rsid w:val="005D5797"/>
    <w:rsid w:val="005D6D38"/>
    <w:rsid w:val="005D6F7A"/>
    <w:rsid w:val="005D73E3"/>
    <w:rsid w:val="005D76A0"/>
    <w:rsid w:val="005D76FE"/>
    <w:rsid w:val="005E00E2"/>
    <w:rsid w:val="005E0AAC"/>
    <w:rsid w:val="005E0B23"/>
    <w:rsid w:val="005E14ED"/>
    <w:rsid w:val="005E2BB2"/>
    <w:rsid w:val="005E2BC2"/>
    <w:rsid w:val="005E32CA"/>
    <w:rsid w:val="005E350B"/>
    <w:rsid w:val="005E3AB8"/>
    <w:rsid w:val="005E3B25"/>
    <w:rsid w:val="005E4003"/>
    <w:rsid w:val="005E400F"/>
    <w:rsid w:val="005E418A"/>
    <w:rsid w:val="005E4CB6"/>
    <w:rsid w:val="005E53B3"/>
    <w:rsid w:val="005E54A4"/>
    <w:rsid w:val="005E5678"/>
    <w:rsid w:val="005E658A"/>
    <w:rsid w:val="005E732B"/>
    <w:rsid w:val="005F0505"/>
    <w:rsid w:val="005F0973"/>
    <w:rsid w:val="005F0ACA"/>
    <w:rsid w:val="005F17AB"/>
    <w:rsid w:val="005F1C9F"/>
    <w:rsid w:val="005F1DF9"/>
    <w:rsid w:val="005F1EFB"/>
    <w:rsid w:val="005F1F77"/>
    <w:rsid w:val="005F26CD"/>
    <w:rsid w:val="005F2A73"/>
    <w:rsid w:val="005F2F3A"/>
    <w:rsid w:val="005F49E9"/>
    <w:rsid w:val="005F5795"/>
    <w:rsid w:val="005F601A"/>
    <w:rsid w:val="005F64B3"/>
    <w:rsid w:val="005F696C"/>
    <w:rsid w:val="005F7027"/>
    <w:rsid w:val="005F7630"/>
    <w:rsid w:val="005F7828"/>
    <w:rsid w:val="0060084A"/>
    <w:rsid w:val="006016B2"/>
    <w:rsid w:val="006024EA"/>
    <w:rsid w:val="00602529"/>
    <w:rsid w:val="0060276C"/>
    <w:rsid w:val="006040DA"/>
    <w:rsid w:val="00604601"/>
    <w:rsid w:val="006068B5"/>
    <w:rsid w:val="006070D4"/>
    <w:rsid w:val="006103D3"/>
    <w:rsid w:val="006107DA"/>
    <w:rsid w:val="00610C61"/>
    <w:rsid w:val="00610E97"/>
    <w:rsid w:val="0061125F"/>
    <w:rsid w:val="006116AA"/>
    <w:rsid w:val="0061244C"/>
    <w:rsid w:val="00613219"/>
    <w:rsid w:val="00613B2D"/>
    <w:rsid w:val="00613E89"/>
    <w:rsid w:val="00614CBD"/>
    <w:rsid w:val="0061533C"/>
    <w:rsid w:val="00615ADA"/>
    <w:rsid w:val="00616CBE"/>
    <w:rsid w:val="00616ED9"/>
    <w:rsid w:val="0061735D"/>
    <w:rsid w:val="00620BAC"/>
    <w:rsid w:val="00621539"/>
    <w:rsid w:val="00622244"/>
    <w:rsid w:val="00622788"/>
    <w:rsid w:val="00623ED1"/>
    <w:rsid w:val="0062543F"/>
    <w:rsid w:val="00626781"/>
    <w:rsid w:val="00626C70"/>
    <w:rsid w:val="006272F5"/>
    <w:rsid w:val="00627E58"/>
    <w:rsid w:val="00627EAA"/>
    <w:rsid w:val="00630047"/>
    <w:rsid w:val="00630335"/>
    <w:rsid w:val="006312E1"/>
    <w:rsid w:val="00631B7E"/>
    <w:rsid w:val="00631DD2"/>
    <w:rsid w:val="00632185"/>
    <w:rsid w:val="00632B9D"/>
    <w:rsid w:val="00633ADB"/>
    <w:rsid w:val="00634B97"/>
    <w:rsid w:val="006350D3"/>
    <w:rsid w:val="006353F8"/>
    <w:rsid w:val="00635B37"/>
    <w:rsid w:val="0063755C"/>
    <w:rsid w:val="006377B1"/>
    <w:rsid w:val="006407D6"/>
    <w:rsid w:val="006416F0"/>
    <w:rsid w:val="00641F82"/>
    <w:rsid w:val="006420B0"/>
    <w:rsid w:val="00642A94"/>
    <w:rsid w:val="00643D8D"/>
    <w:rsid w:val="00644575"/>
    <w:rsid w:val="00645CBF"/>
    <w:rsid w:val="00645DD0"/>
    <w:rsid w:val="006471D1"/>
    <w:rsid w:val="006472C2"/>
    <w:rsid w:val="00647E01"/>
    <w:rsid w:val="00647F67"/>
    <w:rsid w:val="00650AD0"/>
    <w:rsid w:val="006522A9"/>
    <w:rsid w:val="00652A09"/>
    <w:rsid w:val="00653DA7"/>
    <w:rsid w:val="006541B9"/>
    <w:rsid w:val="00654CD9"/>
    <w:rsid w:val="006556B2"/>
    <w:rsid w:val="00655820"/>
    <w:rsid w:val="006558F6"/>
    <w:rsid w:val="00656BBE"/>
    <w:rsid w:val="006606C1"/>
    <w:rsid w:val="006608BE"/>
    <w:rsid w:val="00660BC3"/>
    <w:rsid w:val="00660EF1"/>
    <w:rsid w:val="006615C7"/>
    <w:rsid w:val="00661C24"/>
    <w:rsid w:val="00662378"/>
    <w:rsid w:val="00662D25"/>
    <w:rsid w:val="0066341A"/>
    <w:rsid w:val="006634E2"/>
    <w:rsid w:val="006636C7"/>
    <w:rsid w:val="006641DB"/>
    <w:rsid w:val="0066484F"/>
    <w:rsid w:val="00666206"/>
    <w:rsid w:val="00666A56"/>
    <w:rsid w:val="0067054C"/>
    <w:rsid w:val="00671513"/>
    <w:rsid w:val="00671766"/>
    <w:rsid w:val="006729E3"/>
    <w:rsid w:val="00673709"/>
    <w:rsid w:val="0067382E"/>
    <w:rsid w:val="00673A91"/>
    <w:rsid w:val="00674978"/>
    <w:rsid w:val="00674D6C"/>
    <w:rsid w:val="00674E1D"/>
    <w:rsid w:val="0067525A"/>
    <w:rsid w:val="006757F8"/>
    <w:rsid w:val="00675ED0"/>
    <w:rsid w:val="00676124"/>
    <w:rsid w:val="00676266"/>
    <w:rsid w:val="00676298"/>
    <w:rsid w:val="00677766"/>
    <w:rsid w:val="006803BE"/>
    <w:rsid w:val="00680D0D"/>
    <w:rsid w:val="00681590"/>
    <w:rsid w:val="006822CA"/>
    <w:rsid w:val="006826D0"/>
    <w:rsid w:val="006837C9"/>
    <w:rsid w:val="00683A46"/>
    <w:rsid w:val="00685610"/>
    <w:rsid w:val="006857B8"/>
    <w:rsid w:val="0068582C"/>
    <w:rsid w:val="0068637A"/>
    <w:rsid w:val="0068669C"/>
    <w:rsid w:val="0068689E"/>
    <w:rsid w:val="00686904"/>
    <w:rsid w:val="006869EF"/>
    <w:rsid w:val="00686E65"/>
    <w:rsid w:val="0068762E"/>
    <w:rsid w:val="006877CE"/>
    <w:rsid w:val="00687D8E"/>
    <w:rsid w:val="00690BEB"/>
    <w:rsid w:val="006911D1"/>
    <w:rsid w:val="0069173A"/>
    <w:rsid w:val="006921C8"/>
    <w:rsid w:val="00692497"/>
    <w:rsid w:val="00694F52"/>
    <w:rsid w:val="00695822"/>
    <w:rsid w:val="0069587A"/>
    <w:rsid w:val="006979D1"/>
    <w:rsid w:val="006A02E0"/>
    <w:rsid w:val="006A09CF"/>
    <w:rsid w:val="006A13D2"/>
    <w:rsid w:val="006A18DF"/>
    <w:rsid w:val="006A1D43"/>
    <w:rsid w:val="006A28ED"/>
    <w:rsid w:val="006A2931"/>
    <w:rsid w:val="006A2F45"/>
    <w:rsid w:val="006A3966"/>
    <w:rsid w:val="006A3F13"/>
    <w:rsid w:val="006A4D11"/>
    <w:rsid w:val="006A6FA2"/>
    <w:rsid w:val="006A72C6"/>
    <w:rsid w:val="006A777B"/>
    <w:rsid w:val="006A7CBC"/>
    <w:rsid w:val="006A7E73"/>
    <w:rsid w:val="006B0023"/>
    <w:rsid w:val="006B0FF1"/>
    <w:rsid w:val="006B13FF"/>
    <w:rsid w:val="006B1DE2"/>
    <w:rsid w:val="006B1E05"/>
    <w:rsid w:val="006B22A9"/>
    <w:rsid w:val="006B3362"/>
    <w:rsid w:val="006B39E4"/>
    <w:rsid w:val="006B4B59"/>
    <w:rsid w:val="006B4D69"/>
    <w:rsid w:val="006B55A2"/>
    <w:rsid w:val="006B5DBA"/>
    <w:rsid w:val="006B73B5"/>
    <w:rsid w:val="006B7495"/>
    <w:rsid w:val="006B799A"/>
    <w:rsid w:val="006B7EB0"/>
    <w:rsid w:val="006C075D"/>
    <w:rsid w:val="006C097E"/>
    <w:rsid w:val="006C1424"/>
    <w:rsid w:val="006C1F57"/>
    <w:rsid w:val="006C2718"/>
    <w:rsid w:val="006C27BA"/>
    <w:rsid w:val="006C2C05"/>
    <w:rsid w:val="006C32CF"/>
    <w:rsid w:val="006C3A16"/>
    <w:rsid w:val="006C3E0F"/>
    <w:rsid w:val="006C52BC"/>
    <w:rsid w:val="006C53A6"/>
    <w:rsid w:val="006C5429"/>
    <w:rsid w:val="006C61B0"/>
    <w:rsid w:val="006C6440"/>
    <w:rsid w:val="006C67DE"/>
    <w:rsid w:val="006C68CF"/>
    <w:rsid w:val="006C7EE7"/>
    <w:rsid w:val="006D077B"/>
    <w:rsid w:val="006D1058"/>
    <w:rsid w:val="006D1123"/>
    <w:rsid w:val="006D13DD"/>
    <w:rsid w:val="006D1C46"/>
    <w:rsid w:val="006D285C"/>
    <w:rsid w:val="006D2A88"/>
    <w:rsid w:val="006D2D48"/>
    <w:rsid w:val="006D3158"/>
    <w:rsid w:val="006D315D"/>
    <w:rsid w:val="006D40D1"/>
    <w:rsid w:val="006D4724"/>
    <w:rsid w:val="006D4764"/>
    <w:rsid w:val="006D488C"/>
    <w:rsid w:val="006D5388"/>
    <w:rsid w:val="006D60D0"/>
    <w:rsid w:val="006D627F"/>
    <w:rsid w:val="006D6E64"/>
    <w:rsid w:val="006D7F9C"/>
    <w:rsid w:val="006E11AE"/>
    <w:rsid w:val="006E1238"/>
    <w:rsid w:val="006E1788"/>
    <w:rsid w:val="006E204E"/>
    <w:rsid w:val="006E221B"/>
    <w:rsid w:val="006E2924"/>
    <w:rsid w:val="006E3202"/>
    <w:rsid w:val="006E3471"/>
    <w:rsid w:val="006E3C9C"/>
    <w:rsid w:val="006E4557"/>
    <w:rsid w:val="006E48FC"/>
    <w:rsid w:val="006E5530"/>
    <w:rsid w:val="006E5561"/>
    <w:rsid w:val="006E6322"/>
    <w:rsid w:val="006E693D"/>
    <w:rsid w:val="006E71DC"/>
    <w:rsid w:val="006E7B52"/>
    <w:rsid w:val="006E7CB1"/>
    <w:rsid w:val="006E7EB7"/>
    <w:rsid w:val="006F0960"/>
    <w:rsid w:val="006F1CDA"/>
    <w:rsid w:val="006F244B"/>
    <w:rsid w:val="006F26C2"/>
    <w:rsid w:val="006F38F1"/>
    <w:rsid w:val="006F4363"/>
    <w:rsid w:val="006F6499"/>
    <w:rsid w:val="006F7268"/>
    <w:rsid w:val="006F7DD3"/>
    <w:rsid w:val="00700A4F"/>
    <w:rsid w:val="00700CBA"/>
    <w:rsid w:val="00701375"/>
    <w:rsid w:val="00702152"/>
    <w:rsid w:val="00703068"/>
    <w:rsid w:val="007039A3"/>
    <w:rsid w:val="00704F15"/>
    <w:rsid w:val="00705160"/>
    <w:rsid w:val="0070623D"/>
    <w:rsid w:val="00706916"/>
    <w:rsid w:val="007078FD"/>
    <w:rsid w:val="00710C7E"/>
    <w:rsid w:val="0071109F"/>
    <w:rsid w:val="00711176"/>
    <w:rsid w:val="00711457"/>
    <w:rsid w:val="0071185F"/>
    <w:rsid w:val="00712957"/>
    <w:rsid w:val="0071309E"/>
    <w:rsid w:val="007135F7"/>
    <w:rsid w:val="00713F5B"/>
    <w:rsid w:val="00714E6C"/>
    <w:rsid w:val="00715226"/>
    <w:rsid w:val="00715C35"/>
    <w:rsid w:val="00715F2E"/>
    <w:rsid w:val="00716DC5"/>
    <w:rsid w:val="007171AC"/>
    <w:rsid w:val="007178DA"/>
    <w:rsid w:val="007178F2"/>
    <w:rsid w:val="007205C4"/>
    <w:rsid w:val="0072080D"/>
    <w:rsid w:val="00720925"/>
    <w:rsid w:val="00720B01"/>
    <w:rsid w:val="00720F80"/>
    <w:rsid w:val="00721276"/>
    <w:rsid w:val="00723D7F"/>
    <w:rsid w:val="0072443B"/>
    <w:rsid w:val="00724AFD"/>
    <w:rsid w:val="00725A16"/>
    <w:rsid w:val="0072608D"/>
    <w:rsid w:val="007260E6"/>
    <w:rsid w:val="00730182"/>
    <w:rsid w:val="007309B1"/>
    <w:rsid w:val="00730CCA"/>
    <w:rsid w:val="00730EF5"/>
    <w:rsid w:val="007315B2"/>
    <w:rsid w:val="00732FC8"/>
    <w:rsid w:val="0073458C"/>
    <w:rsid w:val="00735215"/>
    <w:rsid w:val="007358DC"/>
    <w:rsid w:val="00736991"/>
    <w:rsid w:val="00736B75"/>
    <w:rsid w:val="00736FD4"/>
    <w:rsid w:val="0073777C"/>
    <w:rsid w:val="00737E23"/>
    <w:rsid w:val="00737E7A"/>
    <w:rsid w:val="007408F0"/>
    <w:rsid w:val="00740A03"/>
    <w:rsid w:val="00740DBC"/>
    <w:rsid w:val="007415EF"/>
    <w:rsid w:val="0074293D"/>
    <w:rsid w:val="007431F3"/>
    <w:rsid w:val="00744054"/>
    <w:rsid w:val="00744269"/>
    <w:rsid w:val="00744511"/>
    <w:rsid w:val="007456BA"/>
    <w:rsid w:val="00745DD0"/>
    <w:rsid w:val="00745EFF"/>
    <w:rsid w:val="00745FC8"/>
    <w:rsid w:val="00746C22"/>
    <w:rsid w:val="00746E4A"/>
    <w:rsid w:val="0074740B"/>
    <w:rsid w:val="007479D1"/>
    <w:rsid w:val="0075178A"/>
    <w:rsid w:val="00751917"/>
    <w:rsid w:val="00751EF1"/>
    <w:rsid w:val="00754A8E"/>
    <w:rsid w:val="00755D1C"/>
    <w:rsid w:val="0075620D"/>
    <w:rsid w:val="00756679"/>
    <w:rsid w:val="00757EAF"/>
    <w:rsid w:val="007604E5"/>
    <w:rsid w:val="007605AA"/>
    <w:rsid w:val="00760A1A"/>
    <w:rsid w:val="007612C8"/>
    <w:rsid w:val="0076151C"/>
    <w:rsid w:val="00761BFF"/>
    <w:rsid w:val="00761CD7"/>
    <w:rsid w:val="0076298A"/>
    <w:rsid w:val="0076299C"/>
    <w:rsid w:val="00762D30"/>
    <w:rsid w:val="00762E8A"/>
    <w:rsid w:val="00763FBF"/>
    <w:rsid w:val="00764266"/>
    <w:rsid w:val="00765449"/>
    <w:rsid w:val="007658B8"/>
    <w:rsid w:val="00765BBF"/>
    <w:rsid w:val="00767919"/>
    <w:rsid w:val="00767BB7"/>
    <w:rsid w:val="0077062D"/>
    <w:rsid w:val="00771009"/>
    <w:rsid w:val="00772459"/>
    <w:rsid w:val="007726C5"/>
    <w:rsid w:val="007733E7"/>
    <w:rsid w:val="00773559"/>
    <w:rsid w:val="0077356E"/>
    <w:rsid w:val="00773FF7"/>
    <w:rsid w:val="0077594B"/>
    <w:rsid w:val="007759E5"/>
    <w:rsid w:val="00775A91"/>
    <w:rsid w:val="00776148"/>
    <w:rsid w:val="007766CA"/>
    <w:rsid w:val="00776EB0"/>
    <w:rsid w:val="00777275"/>
    <w:rsid w:val="00777303"/>
    <w:rsid w:val="00777C9F"/>
    <w:rsid w:val="00777FAA"/>
    <w:rsid w:val="00780E5E"/>
    <w:rsid w:val="007814B6"/>
    <w:rsid w:val="00781BE0"/>
    <w:rsid w:val="00781EDE"/>
    <w:rsid w:val="00783245"/>
    <w:rsid w:val="00783D2A"/>
    <w:rsid w:val="0078433C"/>
    <w:rsid w:val="00784457"/>
    <w:rsid w:val="007857C1"/>
    <w:rsid w:val="00785AE9"/>
    <w:rsid w:val="0078606E"/>
    <w:rsid w:val="007874DA"/>
    <w:rsid w:val="007874ED"/>
    <w:rsid w:val="0079004E"/>
    <w:rsid w:val="007901D2"/>
    <w:rsid w:val="007904E6"/>
    <w:rsid w:val="007906C8"/>
    <w:rsid w:val="00792E4E"/>
    <w:rsid w:val="00793915"/>
    <w:rsid w:val="00793CF6"/>
    <w:rsid w:val="007940A1"/>
    <w:rsid w:val="00794158"/>
    <w:rsid w:val="00794F19"/>
    <w:rsid w:val="0079542D"/>
    <w:rsid w:val="00795B64"/>
    <w:rsid w:val="00795FF9"/>
    <w:rsid w:val="00796A06"/>
    <w:rsid w:val="0079739D"/>
    <w:rsid w:val="007974AD"/>
    <w:rsid w:val="00797CB7"/>
    <w:rsid w:val="007A1BD4"/>
    <w:rsid w:val="007A1CB2"/>
    <w:rsid w:val="007A2499"/>
    <w:rsid w:val="007A2985"/>
    <w:rsid w:val="007A2BA7"/>
    <w:rsid w:val="007A35C5"/>
    <w:rsid w:val="007A3E65"/>
    <w:rsid w:val="007A3F31"/>
    <w:rsid w:val="007A43AB"/>
    <w:rsid w:val="007A4564"/>
    <w:rsid w:val="007A52DD"/>
    <w:rsid w:val="007A5C9A"/>
    <w:rsid w:val="007A6B67"/>
    <w:rsid w:val="007A6D18"/>
    <w:rsid w:val="007A6EC2"/>
    <w:rsid w:val="007B019A"/>
    <w:rsid w:val="007B04CA"/>
    <w:rsid w:val="007B0777"/>
    <w:rsid w:val="007B1B74"/>
    <w:rsid w:val="007B256D"/>
    <w:rsid w:val="007B266D"/>
    <w:rsid w:val="007B2C1B"/>
    <w:rsid w:val="007B30B6"/>
    <w:rsid w:val="007B34FD"/>
    <w:rsid w:val="007B35AA"/>
    <w:rsid w:val="007B3DBF"/>
    <w:rsid w:val="007B4457"/>
    <w:rsid w:val="007B458B"/>
    <w:rsid w:val="007B461B"/>
    <w:rsid w:val="007B4C27"/>
    <w:rsid w:val="007B51F8"/>
    <w:rsid w:val="007B5719"/>
    <w:rsid w:val="007B627F"/>
    <w:rsid w:val="007B73A9"/>
    <w:rsid w:val="007C0D8B"/>
    <w:rsid w:val="007C0E4F"/>
    <w:rsid w:val="007C1EEF"/>
    <w:rsid w:val="007C226E"/>
    <w:rsid w:val="007C3F75"/>
    <w:rsid w:val="007C496B"/>
    <w:rsid w:val="007C553F"/>
    <w:rsid w:val="007C599A"/>
    <w:rsid w:val="007C6295"/>
    <w:rsid w:val="007C6BE5"/>
    <w:rsid w:val="007C6F10"/>
    <w:rsid w:val="007D06BB"/>
    <w:rsid w:val="007D07B8"/>
    <w:rsid w:val="007D0FE8"/>
    <w:rsid w:val="007D28BA"/>
    <w:rsid w:val="007D29F0"/>
    <w:rsid w:val="007D2CA5"/>
    <w:rsid w:val="007D3302"/>
    <w:rsid w:val="007D36FB"/>
    <w:rsid w:val="007D46FA"/>
    <w:rsid w:val="007D655C"/>
    <w:rsid w:val="007D67DD"/>
    <w:rsid w:val="007D6F5C"/>
    <w:rsid w:val="007D71E0"/>
    <w:rsid w:val="007E06E0"/>
    <w:rsid w:val="007E0B35"/>
    <w:rsid w:val="007E1034"/>
    <w:rsid w:val="007E131D"/>
    <w:rsid w:val="007E238E"/>
    <w:rsid w:val="007E24B3"/>
    <w:rsid w:val="007E263C"/>
    <w:rsid w:val="007E275F"/>
    <w:rsid w:val="007E2B9F"/>
    <w:rsid w:val="007E2D4F"/>
    <w:rsid w:val="007E3657"/>
    <w:rsid w:val="007E3789"/>
    <w:rsid w:val="007E3E0D"/>
    <w:rsid w:val="007E3EAA"/>
    <w:rsid w:val="007E456C"/>
    <w:rsid w:val="007E512E"/>
    <w:rsid w:val="007E5897"/>
    <w:rsid w:val="007E635D"/>
    <w:rsid w:val="007E64B4"/>
    <w:rsid w:val="007E6ABD"/>
    <w:rsid w:val="007E71A1"/>
    <w:rsid w:val="007E74EC"/>
    <w:rsid w:val="007E750B"/>
    <w:rsid w:val="007F0C7B"/>
    <w:rsid w:val="007F0F84"/>
    <w:rsid w:val="007F195A"/>
    <w:rsid w:val="007F2D93"/>
    <w:rsid w:val="007F2EF0"/>
    <w:rsid w:val="007F31EB"/>
    <w:rsid w:val="007F4389"/>
    <w:rsid w:val="007F4715"/>
    <w:rsid w:val="007F4731"/>
    <w:rsid w:val="007F4F8C"/>
    <w:rsid w:val="007F67EE"/>
    <w:rsid w:val="00801602"/>
    <w:rsid w:val="008016A2"/>
    <w:rsid w:val="00801704"/>
    <w:rsid w:val="0080212F"/>
    <w:rsid w:val="0080259E"/>
    <w:rsid w:val="0080291C"/>
    <w:rsid w:val="00802EA5"/>
    <w:rsid w:val="0080365A"/>
    <w:rsid w:val="00804949"/>
    <w:rsid w:val="00804AE2"/>
    <w:rsid w:val="00805B6F"/>
    <w:rsid w:val="0080621C"/>
    <w:rsid w:val="00806CBB"/>
    <w:rsid w:val="00806DB8"/>
    <w:rsid w:val="00806E50"/>
    <w:rsid w:val="008070AB"/>
    <w:rsid w:val="0080766C"/>
    <w:rsid w:val="00807961"/>
    <w:rsid w:val="00807BEE"/>
    <w:rsid w:val="008118E5"/>
    <w:rsid w:val="00811BDC"/>
    <w:rsid w:val="00813535"/>
    <w:rsid w:val="008141A0"/>
    <w:rsid w:val="00814EAE"/>
    <w:rsid w:val="00815164"/>
    <w:rsid w:val="00815332"/>
    <w:rsid w:val="008158E5"/>
    <w:rsid w:val="008166E3"/>
    <w:rsid w:val="0081696C"/>
    <w:rsid w:val="0081787C"/>
    <w:rsid w:val="008200C1"/>
    <w:rsid w:val="00820198"/>
    <w:rsid w:val="008201DA"/>
    <w:rsid w:val="00820375"/>
    <w:rsid w:val="008209AC"/>
    <w:rsid w:val="0082181D"/>
    <w:rsid w:val="00822087"/>
    <w:rsid w:val="00824140"/>
    <w:rsid w:val="00824517"/>
    <w:rsid w:val="0082452F"/>
    <w:rsid w:val="0082483F"/>
    <w:rsid w:val="008249A7"/>
    <w:rsid w:val="00824A54"/>
    <w:rsid w:val="00825A0B"/>
    <w:rsid w:val="00826184"/>
    <w:rsid w:val="008262DE"/>
    <w:rsid w:val="00826477"/>
    <w:rsid w:val="0082707F"/>
    <w:rsid w:val="00827315"/>
    <w:rsid w:val="00827503"/>
    <w:rsid w:val="00827547"/>
    <w:rsid w:val="00827EE1"/>
    <w:rsid w:val="00827FB4"/>
    <w:rsid w:val="0083033E"/>
    <w:rsid w:val="00830BCC"/>
    <w:rsid w:val="00830E34"/>
    <w:rsid w:val="00831EA5"/>
    <w:rsid w:val="0083235D"/>
    <w:rsid w:val="00832719"/>
    <w:rsid w:val="008331D8"/>
    <w:rsid w:val="00833348"/>
    <w:rsid w:val="008333FE"/>
    <w:rsid w:val="00833D27"/>
    <w:rsid w:val="0083492E"/>
    <w:rsid w:val="00834985"/>
    <w:rsid w:val="00835F95"/>
    <w:rsid w:val="00836F46"/>
    <w:rsid w:val="008378EA"/>
    <w:rsid w:val="0084033C"/>
    <w:rsid w:val="0084046D"/>
    <w:rsid w:val="00840567"/>
    <w:rsid w:val="00840917"/>
    <w:rsid w:val="00840A2C"/>
    <w:rsid w:val="00840B17"/>
    <w:rsid w:val="008445B8"/>
    <w:rsid w:val="008452A5"/>
    <w:rsid w:val="00845D5D"/>
    <w:rsid w:val="0084630F"/>
    <w:rsid w:val="00846F28"/>
    <w:rsid w:val="00847725"/>
    <w:rsid w:val="008478B1"/>
    <w:rsid w:val="008478B5"/>
    <w:rsid w:val="00847FD3"/>
    <w:rsid w:val="0085000B"/>
    <w:rsid w:val="00850025"/>
    <w:rsid w:val="008507F2"/>
    <w:rsid w:val="00850844"/>
    <w:rsid w:val="008508EC"/>
    <w:rsid w:val="00850E18"/>
    <w:rsid w:val="00850E80"/>
    <w:rsid w:val="0085106F"/>
    <w:rsid w:val="00851346"/>
    <w:rsid w:val="008513E3"/>
    <w:rsid w:val="00851A44"/>
    <w:rsid w:val="00852133"/>
    <w:rsid w:val="008523DF"/>
    <w:rsid w:val="00852411"/>
    <w:rsid w:val="00852D92"/>
    <w:rsid w:val="0085334B"/>
    <w:rsid w:val="0085402F"/>
    <w:rsid w:val="00855811"/>
    <w:rsid w:val="00855DBA"/>
    <w:rsid w:val="00855F4A"/>
    <w:rsid w:val="008562E9"/>
    <w:rsid w:val="00856535"/>
    <w:rsid w:val="0085663F"/>
    <w:rsid w:val="008569DA"/>
    <w:rsid w:val="0085768F"/>
    <w:rsid w:val="008602F2"/>
    <w:rsid w:val="008605AD"/>
    <w:rsid w:val="008612F7"/>
    <w:rsid w:val="00861889"/>
    <w:rsid w:val="0086248E"/>
    <w:rsid w:val="0086270E"/>
    <w:rsid w:val="00862F7E"/>
    <w:rsid w:val="0086304B"/>
    <w:rsid w:val="0086375E"/>
    <w:rsid w:val="00863817"/>
    <w:rsid w:val="00863865"/>
    <w:rsid w:val="00863AB9"/>
    <w:rsid w:val="008640A4"/>
    <w:rsid w:val="008643E7"/>
    <w:rsid w:val="00864B05"/>
    <w:rsid w:val="00864BFC"/>
    <w:rsid w:val="00864F93"/>
    <w:rsid w:val="008651E9"/>
    <w:rsid w:val="008654D4"/>
    <w:rsid w:val="00865C03"/>
    <w:rsid w:val="00865CA9"/>
    <w:rsid w:val="00865DB0"/>
    <w:rsid w:val="00865EB7"/>
    <w:rsid w:val="008674E3"/>
    <w:rsid w:val="00867CF0"/>
    <w:rsid w:val="00870110"/>
    <w:rsid w:val="00870189"/>
    <w:rsid w:val="008703D8"/>
    <w:rsid w:val="00870BAE"/>
    <w:rsid w:val="00870E01"/>
    <w:rsid w:val="00871712"/>
    <w:rsid w:val="00871B30"/>
    <w:rsid w:val="008728BF"/>
    <w:rsid w:val="00873149"/>
    <w:rsid w:val="0087341D"/>
    <w:rsid w:val="0087358A"/>
    <w:rsid w:val="00873B42"/>
    <w:rsid w:val="00874082"/>
    <w:rsid w:val="0087429E"/>
    <w:rsid w:val="00875E9A"/>
    <w:rsid w:val="008760D4"/>
    <w:rsid w:val="008766EF"/>
    <w:rsid w:val="00876EDE"/>
    <w:rsid w:val="00876FFE"/>
    <w:rsid w:val="008775D8"/>
    <w:rsid w:val="00877618"/>
    <w:rsid w:val="00877B4B"/>
    <w:rsid w:val="00877F0C"/>
    <w:rsid w:val="0088082C"/>
    <w:rsid w:val="00881836"/>
    <w:rsid w:val="00881BF7"/>
    <w:rsid w:val="0088203F"/>
    <w:rsid w:val="00882A47"/>
    <w:rsid w:val="00882D6C"/>
    <w:rsid w:val="00883387"/>
    <w:rsid w:val="00883C82"/>
    <w:rsid w:val="008845E4"/>
    <w:rsid w:val="00884DDF"/>
    <w:rsid w:val="00884E14"/>
    <w:rsid w:val="00885CEB"/>
    <w:rsid w:val="00885CFE"/>
    <w:rsid w:val="008871A2"/>
    <w:rsid w:val="0088777C"/>
    <w:rsid w:val="008879AD"/>
    <w:rsid w:val="00890287"/>
    <w:rsid w:val="00890489"/>
    <w:rsid w:val="00890931"/>
    <w:rsid w:val="00890E91"/>
    <w:rsid w:val="00891047"/>
    <w:rsid w:val="008917F7"/>
    <w:rsid w:val="00891B4F"/>
    <w:rsid w:val="00891D1D"/>
    <w:rsid w:val="008929C0"/>
    <w:rsid w:val="008940DC"/>
    <w:rsid w:val="0089520F"/>
    <w:rsid w:val="008954DC"/>
    <w:rsid w:val="00896E33"/>
    <w:rsid w:val="00897D94"/>
    <w:rsid w:val="008A0369"/>
    <w:rsid w:val="008A1687"/>
    <w:rsid w:val="008A2385"/>
    <w:rsid w:val="008A32A4"/>
    <w:rsid w:val="008A3504"/>
    <w:rsid w:val="008A3802"/>
    <w:rsid w:val="008A3BA9"/>
    <w:rsid w:val="008A4331"/>
    <w:rsid w:val="008A52C4"/>
    <w:rsid w:val="008A7019"/>
    <w:rsid w:val="008B0A25"/>
    <w:rsid w:val="008B16D6"/>
    <w:rsid w:val="008B1A7C"/>
    <w:rsid w:val="008B29DA"/>
    <w:rsid w:val="008B2CA9"/>
    <w:rsid w:val="008B33E0"/>
    <w:rsid w:val="008B34EA"/>
    <w:rsid w:val="008B3C40"/>
    <w:rsid w:val="008B4D78"/>
    <w:rsid w:val="008B4F89"/>
    <w:rsid w:val="008B4FB2"/>
    <w:rsid w:val="008B5AAD"/>
    <w:rsid w:val="008B6998"/>
    <w:rsid w:val="008B7968"/>
    <w:rsid w:val="008B7B2A"/>
    <w:rsid w:val="008B7B89"/>
    <w:rsid w:val="008C118B"/>
    <w:rsid w:val="008C1AAE"/>
    <w:rsid w:val="008C2680"/>
    <w:rsid w:val="008C27DF"/>
    <w:rsid w:val="008C327F"/>
    <w:rsid w:val="008C4452"/>
    <w:rsid w:val="008C4552"/>
    <w:rsid w:val="008C4608"/>
    <w:rsid w:val="008C4CFB"/>
    <w:rsid w:val="008C50F2"/>
    <w:rsid w:val="008C5237"/>
    <w:rsid w:val="008C5583"/>
    <w:rsid w:val="008C565F"/>
    <w:rsid w:val="008C60A0"/>
    <w:rsid w:val="008C6651"/>
    <w:rsid w:val="008C6CCB"/>
    <w:rsid w:val="008C7404"/>
    <w:rsid w:val="008C7D81"/>
    <w:rsid w:val="008C7DA5"/>
    <w:rsid w:val="008D0B18"/>
    <w:rsid w:val="008D153A"/>
    <w:rsid w:val="008D1731"/>
    <w:rsid w:val="008D1BC5"/>
    <w:rsid w:val="008D267E"/>
    <w:rsid w:val="008D2BDC"/>
    <w:rsid w:val="008D4463"/>
    <w:rsid w:val="008D76A9"/>
    <w:rsid w:val="008D7E79"/>
    <w:rsid w:val="008E08C6"/>
    <w:rsid w:val="008E0F21"/>
    <w:rsid w:val="008E1AC9"/>
    <w:rsid w:val="008E1C6D"/>
    <w:rsid w:val="008E2AA4"/>
    <w:rsid w:val="008E2AE2"/>
    <w:rsid w:val="008E2BB8"/>
    <w:rsid w:val="008E34AD"/>
    <w:rsid w:val="008E555F"/>
    <w:rsid w:val="008E5A01"/>
    <w:rsid w:val="008E6893"/>
    <w:rsid w:val="008E7086"/>
    <w:rsid w:val="008E7160"/>
    <w:rsid w:val="008E7E14"/>
    <w:rsid w:val="008F0B4A"/>
    <w:rsid w:val="008F14D6"/>
    <w:rsid w:val="008F1A1F"/>
    <w:rsid w:val="008F36BF"/>
    <w:rsid w:val="008F3D3B"/>
    <w:rsid w:val="008F3DA5"/>
    <w:rsid w:val="008F473A"/>
    <w:rsid w:val="008F540E"/>
    <w:rsid w:val="008F57B1"/>
    <w:rsid w:val="008F5A3F"/>
    <w:rsid w:val="00900474"/>
    <w:rsid w:val="00902524"/>
    <w:rsid w:val="00902B2E"/>
    <w:rsid w:val="00902B2F"/>
    <w:rsid w:val="00902D69"/>
    <w:rsid w:val="00902E41"/>
    <w:rsid w:val="009032EE"/>
    <w:rsid w:val="00904413"/>
    <w:rsid w:val="0090505A"/>
    <w:rsid w:val="009058A8"/>
    <w:rsid w:val="00905D90"/>
    <w:rsid w:val="00906209"/>
    <w:rsid w:val="0090651A"/>
    <w:rsid w:val="0090742F"/>
    <w:rsid w:val="00907C0A"/>
    <w:rsid w:val="00910351"/>
    <w:rsid w:val="0091038A"/>
    <w:rsid w:val="00912BD3"/>
    <w:rsid w:val="00912C47"/>
    <w:rsid w:val="00915245"/>
    <w:rsid w:val="00915636"/>
    <w:rsid w:val="00915BBB"/>
    <w:rsid w:val="00915F00"/>
    <w:rsid w:val="0091709C"/>
    <w:rsid w:val="00917E40"/>
    <w:rsid w:val="00921679"/>
    <w:rsid w:val="00921A89"/>
    <w:rsid w:val="00921C5E"/>
    <w:rsid w:val="00922538"/>
    <w:rsid w:val="00922C9B"/>
    <w:rsid w:val="009231E9"/>
    <w:rsid w:val="00923611"/>
    <w:rsid w:val="00923983"/>
    <w:rsid w:val="0092481C"/>
    <w:rsid w:val="009249BA"/>
    <w:rsid w:val="00924D38"/>
    <w:rsid w:val="00925BEE"/>
    <w:rsid w:val="00925C67"/>
    <w:rsid w:val="00925D97"/>
    <w:rsid w:val="00925F09"/>
    <w:rsid w:val="00926355"/>
    <w:rsid w:val="009265F2"/>
    <w:rsid w:val="00930DCC"/>
    <w:rsid w:val="00933668"/>
    <w:rsid w:val="00933A44"/>
    <w:rsid w:val="00934E3E"/>
    <w:rsid w:val="0093506F"/>
    <w:rsid w:val="009355A4"/>
    <w:rsid w:val="00935C2B"/>
    <w:rsid w:val="009369BE"/>
    <w:rsid w:val="00936D93"/>
    <w:rsid w:val="0094009C"/>
    <w:rsid w:val="00940110"/>
    <w:rsid w:val="00940A3D"/>
    <w:rsid w:val="00940ADB"/>
    <w:rsid w:val="00941EB6"/>
    <w:rsid w:val="00942963"/>
    <w:rsid w:val="009429F2"/>
    <w:rsid w:val="00943474"/>
    <w:rsid w:val="00943570"/>
    <w:rsid w:val="00944493"/>
    <w:rsid w:val="009446B9"/>
    <w:rsid w:val="00945BA7"/>
    <w:rsid w:val="0094608A"/>
    <w:rsid w:val="0094723C"/>
    <w:rsid w:val="00947A47"/>
    <w:rsid w:val="00947C33"/>
    <w:rsid w:val="00950EAC"/>
    <w:rsid w:val="00951113"/>
    <w:rsid w:val="00951392"/>
    <w:rsid w:val="009525D5"/>
    <w:rsid w:val="00952785"/>
    <w:rsid w:val="00953314"/>
    <w:rsid w:val="009536DD"/>
    <w:rsid w:val="00953E17"/>
    <w:rsid w:val="00955584"/>
    <w:rsid w:val="0095589A"/>
    <w:rsid w:val="0095593F"/>
    <w:rsid w:val="00955A2E"/>
    <w:rsid w:val="00955A65"/>
    <w:rsid w:val="00955FE9"/>
    <w:rsid w:val="00956326"/>
    <w:rsid w:val="00960A11"/>
    <w:rsid w:val="00961496"/>
    <w:rsid w:val="00961F17"/>
    <w:rsid w:val="00963152"/>
    <w:rsid w:val="0096328C"/>
    <w:rsid w:val="009632CA"/>
    <w:rsid w:val="00964E5B"/>
    <w:rsid w:val="00965036"/>
    <w:rsid w:val="0096543F"/>
    <w:rsid w:val="009655B2"/>
    <w:rsid w:val="00966C38"/>
    <w:rsid w:val="009675AC"/>
    <w:rsid w:val="009679EE"/>
    <w:rsid w:val="00967B8D"/>
    <w:rsid w:val="0097006F"/>
    <w:rsid w:val="00970536"/>
    <w:rsid w:val="009706D5"/>
    <w:rsid w:val="00970871"/>
    <w:rsid w:val="00970CE7"/>
    <w:rsid w:val="00970D40"/>
    <w:rsid w:val="0097105C"/>
    <w:rsid w:val="009712FD"/>
    <w:rsid w:val="0097160E"/>
    <w:rsid w:val="00972579"/>
    <w:rsid w:val="009726FF"/>
    <w:rsid w:val="009735A9"/>
    <w:rsid w:val="00973710"/>
    <w:rsid w:val="00973F25"/>
    <w:rsid w:val="00974597"/>
    <w:rsid w:val="009747D7"/>
    <w:rsid w:val="00974802"/>
    <w:rsid w:val="00974AA0"/>
    <w:rsid w:val="00975926"/>
    <w:rsid w:val="00975F8C"/>
    <w:rsid w:val="009763DA"/>
    <w:rsid w:val="00977A60"/>
    <w:rsid w:val="00981796"/>
    <w:rsid w:val="00981D3A"/>
    <w:rsid w:val="00983196"/>
    <w:rsid w:val="0098325C"/>
    <w:rsid w:val="00984346"/>
    <w:rsid w:val="00984385"/>
    <w:rsid w:val="0098453A"/>
    <w:rsid w:val="0098477B"/>
    <w:rsid w:val="009849A4"/>
    <w:rsid w:val="009852A9"/>
    <w:rsid w:val="00985A2A"/>
    <w:rsid w:val="0098601C"/>
    <w:rsid w:val="00986F20"/>
    <w:rsid w:val="009874A4"/>
    <w:rsid w:val="00987B68"/>
    <w:rsid w:val="00987F0A"/>
    <w:rsid w:val="00990541"/>
    <w:rsid w:val="00990FCC"/>
    <w:rsid w:val="00991E58"/>
    <w:rsid w:val="00991F35"/>
    <w:rsid w:val="00992FB9"/>
    <w:rsid w:val="009936C2"/>
    <w:rsid w:val="00993754"/>
    <w:rsid w:val="00993C2E"/>
    <w:rsid w:val="00995733"/>
    <w:rsid w:val="00996AD5"/>
    <w:rsid w:val="00996B11"/>
    <w:rsid w:val="00997963"/>
    <w:rsid w:val="00997E73"/>
    <w:rsid w:val="009A04CC"/>
    <w:rsid w:val="009A0D07"/>
    <w:rsid w:val="009A0DEC"/>
    <w:rsid w:val="009A1085"/>
    <w:rsid w:val="009A14F7"/>
    <w:rsid w:val="009A1C64"/>
    <w:rsid w:val="009A1ED1"/>
    <w:rsid w:val="009A322F"/>
    <w:rsid w:val="009A3610"/>
    <w:rsid w:val="009A36A8"/>
    <w:rsid w:val="009A3AFE"/>
    <w:rsid w:val="009A55DE"/>
    <w:rsid w:val="009A574A"/>
    <w:rsid w:val="009A5972"/>
    <w:rsid w:val="009A5997"/>
    <w:rsid w:val="009A642B"/>
    <w:rsid w:val="009A6FDB"/>
    <w:rsid w:val="009A76FD"/>
    <w:rsid w:val="009B1329"/>
    <w:rsid w:val="009B185B"/>
    <w:rsid w:val="009B2468"/>
    <w:rsid w:val="009B2670"/>
    <w:rsid w:val="009B2B83"/>
    <w:rsid w:val="009B2BBA"/>
    <w:rsid w:val="009B357D"/>
    <w:rsid w:val="009B54E1"/>
    <w:rsid w:val="009B629E"/>
    <w:rsid w:val="009B7627"/>
    <w:rsid w:val="009C04BE"/>
    <w:rsid w:val="009C170A"/>
    <w:rsid w:val="009C18A6"/>
    <w:rsid w:val="009C214F"/>
    <w:rsid w:val="009C29F9"/>
    <w:rsid w:val="009C2F83"/>
    <w:rsid w:val="009C314C"/>
    <w:rsid w:val="009C3BEB"/>
    <w:rsid w:val="009C4178"/>
    <w:rsid w:val="009C43E0"/>
    <w:rsid w:val="009C460D"/>
    <w:rsid w:val="009C5327"/>
    <w:rsid w:val="009C548F"/>
    <w:rsid w:val="009C585F"/>
    <w:rsid w:val="009C59DA"/>
    <w:rsid w:val="009C5B3F"/>
    <w:rsid w:val="009C73C7"/>
    <w:rsid w:val="009C7539"/>
    <w:rsid w:val="009D0334"/>
    <w:rsid w:val="009D083E"/>
    <w:rsid w:val="009D0C90"/>
    <w:rsid w:val="009D10ED"/>
    <w:rsid w:val="009D1129"/>
    <w:rsid w:val="009D13AB"/>
    <w:rsid w:val="009D3CA3"/>
    <w:rsid w:val="009D3D92"/>
    <w:rsid w:val="009D3FF9"/>
    <w:rsid w:val="009D40EB"/>
    <w:rsid w:val="009D52EC"/>
    <w:rsid w:val="009D5A82"/>
    <w:rsid w:val="009D5F50"/>
    <w:rsid w:val="009D637B"/>
    <w:rsid w:val="009D7802"/>
    <w:rsid w:val="009E029D"/>
    <w:rsid w:val="009E0F60"/>
    <w:rsid w:val="009E1C4A"/>
    <w:rsid w:val="009E2362"/>
    <w:rsid w:val="009E2653"/>
    <w:rsid w:val="009E2DC5"/>
    <w:rsid w:val="009E2E13"/>
    <w:rsid w:val="009E3B28"/>
    <w:rsid w:val="009E3BFB"/>
    <w:rsid w:val="009E40A1"/>
    <w:rsid w:val="009E40D0"/>
    <w:rsid w:val="009E497C"/>
    <w:rsid w:val="009E5338"/>
    <w:rsid w:val="009E57A4"/>
    <w:rsid w:val="009E5AAD"/>
    <w:rsid w:val="009E5BAB"/>
    <w:rsid w:val="009E60FD"/>
    <w:rsid w:val="009E61E6"/>
    <w:rsid w:val="009E6BDA"/>
    <w:rsid w:val="009E7061"/>
    <w:rsid w:val="009E7D6C"/>
    <w:rsid w:val="009F0A18"/>
    <w:rsid w:val="009F2B50"/>
    <w:rsid w:val="009F36D8"/>
    <w:rsid w:val="009F41DE"/>
    <w:rsid w:val="009F45B9"/>
    <w:rsid w:val="009F554A"/>
    <w:rsid w:val="009F6580"/>
    <w:rsid w:val="009F7530"/>
    <w:rsid w:val="009F7A1E"/>
    <w:rsid w:val="009F7D1D"/>
    <w:rsid w:val="009F7EA8"/>
    <w:rsid w:val="00A00A6D"/>
    <w:rsid w:val="00A01777"/>
    <w:rsid w:val="00A017DD"/>
    <w:rsid w:val="00A01847"/>
    <w:rsid w:val="00A01A88"/>
    <w:rsid w:val="00A027B4"/>
    <w:rsid w:val="00A02AC1"/>
    <w:rsid w:val="00A02C58"/>
    <w:rsid w:val="00A03A46"/>
    <w:rsid w:val="00A03C8A"/>
    <w:rsid w:val="00A04A35"/>
    <w:rsid w:val="00A055BB"/>
    <w:rsid w:val="00A0584F"/>
    <w:rsid w:val="00A065B7"/>
    <w:rsid w:val="00A06F16"/>
    <w:rsid w:val="00A07035"/>
    <w:rsid w:val="00A0770D"/>
    <w:rsid w:val="00A10256"/>
    <w:rsid w:val="00A10946"/>
    <w:rsid w:val="00A10EF0"/>
    <w:rsid w:val="00A10F90"/>
    <w:rsid w:val="00A118A1"/>
    <w:rsid w:val="00A11CEB"/>
    <w:rsid w:val="00A11E84"/>
    <w:rsid w:val="00A1249B"/>
    <w:rsid w:val="00A124D4"/>
    <w:rsid w:val="00A12DFB"/>
    <w:rsid w:val="00A133AE"/>
    <w:rsid w:val="00A13AD0"/>
    <w:rsid w:val="00A13BF5"/>
    <w:rsid w:val="00A1410D"/>
    <w:rsid w:val="00A14498"/>
    <w:rsid w:val="00A1469B"/>
    <w:rsid w:val="00A14876"/>
    <w:rsid w:val="00A148A4"/>
    <w:rsid w:val="00A14BC7"/>
    <w:rsid w:val="00A1501F"/>
    <w:rsid w:val="00A151E9"/>
    <w:rsid w:val="00A16329"/>
    <w:rsid w:val="00A16A98"/>
    <w:rsid w:val="00A175B0"/>
    <w:rsid w:val="00A1780D"/>
    <w:rsid w:val="00A2029F"/>
    <w:rsid w:val="00A20578"/>
    <w:rsid w:val="00A208B5"/>
    <w:rsid w:val="00A21028"/>
    <w:rsid w:val="00A22BC2"/>
    <w:rsid w:val="00A22D7D"/>
    <w:rsid w:val="00A23268"/>
    <w:rsid w:val="00A2461E"/>
    <w:rsid w:val="00A25134"/>
    <w:rsid w:val="00A25264"/>
    <w:rsid w:val="00A25949"/>
    <w:rsid w:val="00A2608C"/>
    <w:rsid w:val="00A268E9"/>
    <w:rsid w:val="00A26A00"/>
    <w:rsid w:val="00A271DD"/>
    <w:rsid w:val="00A27760"/>
    <w:rsid w:val="00A307AB"/>
    <w:rsid w:val="00A30D75"/>
    <w:rsid w:val="00A31FDB"/>
    <w:rsid w:val="00A330AC"/>
    <w:rsid w:val="00A33175"/>
    <w:rsid w:val="00A33231"/>
    <w:rsid w:val="00A33D51"/>
    <w:rsid w:val="00A341EB"/>
    <w:rsid w:val="00A34460"/>
    <w:rsid w:val="00A344C2"/>
    <w:rsid w:val="00A357F9"/>
    <w:rsid w:val="00A365B4"/>
    <w:rsid w:val="00A36AEA"/>
    <w:rsid w:val="00A36B07"/>
    <w:rsid w:val="00A377FC"/>
    <w:rsid w:val="00A37BF6"/>
    <w:rsid w:val="00A40A72"/>
    <w:rsid w:val="00A41BC3"/>
    <w:rsid w:val="00A42863"/>
    <w:rsid w:val="00A4293F"/>
    <w:rsid w:val="00A43D7B"/>
    <w:rsid w:val="00A43F30"/>
    <w:rsid w:val="00A43FFF"/>
    <w:rsid w:val="00A4441F"/>
    <w:rsid w:val="00A463DD"/>
    <w:rsid w:val="00A467C1"/>
    <w:rsid w:val="00A47491"/>
    <w:rsid w:val="00A50A0A"/>
    <w:rsid w:val="00A50BF7"/>
    <w:rsid w:val="00A5184F"/>
    <w:rsid w:val="00A51E6C"/>
    <w:rsid w:val="00A527B8"/>
    <w:rsid w:val="00A52B81"/>
    <w:rsid w:val="00A52F3F"/>
    <w:rsid w:val="00A5374A"/>
    <w:rsid w:val="00A537A4"/>
    <w:rsid w:val="00A5573B"/>
    <w:rsid w:val="00A55C6D"/>
    <w:rsid w:val="00A573A3"/>
    <w:rsid w:val="00A576E8"/>
    <w:rsid w:val="00A6013E"/>
    <w:rsid w:val="00A60206"/>
    <w:rsid w:val="00A60684"/>
    <w:rsid w:val="00A60E6F"/>
    <w:rsid w:val="00A6125E"/>
    <w:rsid w:val="00A61581"/>
    <w:rsid w:val="00A62021"/>
    <w:rsid w:val="00A6232F"/>
    <w:rsid w:val="00A6286A"/>
    <w:rsid w:val="00A63897"/>
    <w:rsid w:val="00A64B08"/>
    <w:rsid w:val="00A64CFC"/>
    <w:rsid w:val="00A6510A"/>
    <w:rsid w:val="00A65296"/>
    <w:rsid w:val="00A6577A"/>
    <w:rsid w:val="00A66A6F"/>
    <w:rsid w:val="00A703F1"/>
    <w:rsid w:val="00A73BAF"/>
    <w:rsid w:val="00A747B6"/>
    <w:rsid w:val="00A758D9"/>
    <w:rsid w:val="00A764BE"/>
    <w:rsid w:val="00A764D0"/>
    <w:rsid w:val="00A77229"/>
    <w:rsid w:val="00A772C9"/>
    <w:rsid w:val="00A77A70"/>
    <w:rsid w:val="00A80850"/>
    <w:rsid w:val="00A80A77"/>
    <w:rsid w:val="00A81998"/>
    <w:rsid w:val="00A81A81"/>
    <w:rsid w:val="00A81AE0"/>
    <w:rsid w:val="00A82A76"/>
    <w:rsid w:val="00A835D7"/>
    <w:rsid w:val="00A8373E"/>
    <w:rsid w:val="00A83751"/>
    <w:rsid w:val="00A8398E"/>
    <w:rsid w:val="00A843E6"/>
    <w:rsid w:val="00A84CA4"/>
    <w:rsid w:val="00A854ED"/>
    <w:rsid w:val="00A86D33"/>
    <w:rsid w:val="00A871ED"/>
    <w:rsid w:val="00A879CA"/>
    <w:rsid w:val="00A87B04"/>
    <w:rsid w:val="00A87D35"/>
    <w:rsid w:val="00A90194"/>
    <w:rsid w:val="00A91AFF"/>
    <w:rsid w:val="00A91CE1"/>
    <w:rsid w:val="00A92389"/>
    <w:rsid w:val="00A9238F"/>
    <w:rsid w:val="00A925DB"/>
    <w:rsid w:val="00A93398"/>
    <w:rsid w:val="00A9353A"/>
    <w:rsid w:val="00A93B36"/>
    <w:rsid w:val="00A95312"/>
    <w:rsid w:val="00A96270"/>
    <w:rsid w:val="00A964E2"/>
    <w:rsid w:val="00A97047"/>
    <w:rsid w:val="00A9754D"/>
    <w:rsid w:val="00A97711"/>
    <w:rsid w:val="00A97BDA"/>
    <w:rsid w:val="00AA04C2"/>
    <w:rsid w:val="00AA05F6"/>
    <w:rsid w:val="00AA1913"/>
    <w:rsid w:val="00AA19AC"/>
    <w:rsid w:val="00AA2C8E"/>
    <w:rsid w:val="00AA4019"/>
    <w:rsid w:val="00AA4317"/>
    <w:rsid w:val="00AA4343"/>
    <w:rsid w:val="00AA4561"/>
    <w:rsid w:val="00AA470B"/>
    <w:rsid w:val="00AA4D1F"/>
    <w:rsid w:val="00AA53B0"/>
    <w:rsid w:val="00AA5A92"/>
    <w:rsid w:val="00AA6978"/>
    <w:rsid w:val="00AB0235"/>
    <w:rsid w:val="00AB0888"/>
    <w:rsid w:val="00AB18B1"/>
    <w:rsid w:val="00AB19B9"/>
    <w:rsid w:val="00AB216F"/>
    <w:rsid w:val="00AB21EA"/>
    <w:rsid w:val="00AB2776"/>
    <w:rsid w:val="00AB2854"/>
    <w:rsid w:val="00AB3293"/>
    <w:rsid w:val="00AB3860"/>
    <w:rsid w:val="00AB39A5"/>
    <w:rsid w:val="00AB3C42"/>
    <w:rsid w:val="00AB407C"/>
    <w:rsid w:val="00AB4783"/>
    <w:rsid w:val="00AB4E83"/>
    <w:rsid w:val="00AB4FF7"/>
    <w:rsid w:val="00AB52C8"/>
    <w:rsid w:val="00AB6DC7"/>
    <w:rsid w:val="00AB7636"/>
    <w:rsid w:val="00AB7C17"/>
    <w:rsid w:val="00AC1B07"/>
    <w:rsid w:val="00AC3EC0"/>
    <w:rsid w:val="00AC4091"/>
    <w:rsid w:val="00AC490B"/>
    <w:rsid w:val="00AC4FAE"/>
    <w:rsid w:val="00AC5493"/>
    <w:rsid w:val="00AC5BF9"/>
    <w:rsid w:val="00AC5EF6"/>
    <w:rsid w:val="00AC7704"/>
    <w:rsid w:val="00AD0C4A"/>
    <w:rsid w:val="00AD4221"/>
    <w:rsid w:val="00AD42D1"/>
    <w:rsid w:val="00AD48B2"/>
    <w:rsid w:val="00AD4F6D"/>
    <w:rsid w:val="00AD5686"/>
    <w:rsid w:val="00AD5F98"/>
    <w:rsid w:val="00AD66B8"/>
    <w:rsid w:val="00AD6874"/>
    <w:rsid w:val="00AD69E3"/>
    <w:rsid w:val="00AD73B3"/>
    <w:rsid w:val="00AD7D47"/>
    <w:rsid w:val="00AD7DFE"/>
    <w:rsid w:val="00AE091B"/>
    <w:rsid w:val="00AE1186"/>
    <w:rsid w:val="00AE1A58"/>
    <w:rsid w:val="00AE20C2"/>
    <w:rsid w:val="00AE2252"/>
    <w:rsid w:val="00AE2262"/>
    <w:rsid w:val="00AE2587"/>
    <w:rsid w:val="00AE2B4C"/>
    <w:rsid w:val="00AE312D"/>
    <w:rsid w:val="00AE3248"/>
    <w:rsid w:val="00AE33B5"/>
    <w:rsid w:val="00AE3574"/>
    <w:rsid w:val="00AE4098"/>
    <w:rsid w:val="00AE4507"/>
    <w:rsid w:val="00AE5423"/>
    <w:rsid w:val="00AE6C33"/>
    <w:rsid w:val="00AE70DD"/>
    <w:rsid w:val="00AE7525"/>
    <w:rsid w:val="00AF05A1"/>
    <w:rsid w:val="00AF273F"/>
    <w:rsid w:val="00AF35B6"/>
    <w:rsid w:val="00AF365D"/>
    <w:rsid w:val="00AF44CE"/>
    <w:rsid w:val="00AF485E"/>
    <w:rsid w:val="00AF5324"/>
    <w:rsid w:val="00AF676C"/>
    <w:rsid w:val="00AF78C9"/>
    <w:rsid w:val="00B00101"/>
    <w:rsid w:val="00B00E55"/>
    <w:rsid w:val="00B010CC"/>
    <w:rsid w:val="00B01A95"/>
    <w:rsid w:val="00B02103"/>
    <w:rsid w:val="00B0249C"/>
    <w:rsid w:val="00B0253D"/>
    <w:rsid w:val="00B02D0C"/>
    <w:rsid w:val="00B04CFE"/>
    <w:rsid w:val="00B04F1D"/>
    <w:rsid w:val="00B052B4"/>
    <w:rsid w:val="00B05B9E"/>
    <w:rsid w:val="00B05ED2"/>
    <w:rsid w:val="00B0706D"/>
    <w:rsid w:val="00B07224"/>
    <w:rsid w:val="00B0779A"/>
    <w:rsid w:val="00B077D9"/>
    <w:rsid w:val="00B07B84"/>
    <w:rsid w:val="00B07DE7"/>
    <w:rsid w:val="00B10F0B"/>
    <w:rsid w:val="00B11EFC"/>
    <w:rsid w:val="00B1208F"/>
    <w:rsid w:val="00B130F2"/>
    <w:rsid w:val="00B132D2"/>
    <w:rsid w:val="00B1344D"/>
    <w:rsid w:val="00B13637"/>
    <w:rsid w:val="00B14158"/>
    <w:rsid w:val="00B14AB3"/>
    <w:rsid w:val="00B15418"/>
    <w:rsid w:val="00B15790"/>
    <w:rsid w:val="00B15BDC"/>
    <w:rsid w:val="00B161E1"/>
    <w:rsid w:val="00B17539"/>
    <w:rsid w:val="00B1776D"/>
    <w:rsid w:val="00B17DE9"/>
    <w:rsid w:val="00B21C54"/>
    <w:rsid w:val="00B21DB3"/>
    <w:rsid w:val="00B22E2D"/>
    <w:rsid w:val="00B22E93"/>
    <w:rsid w:val="00B23FDA"/>
    <w:rsid w:val="00B24E98"/>
    <w:rsid w:val="00B24F81"/>
    <w:rsid w:val="00B25075"/>
    <w:rsid w:val="00B252F6"/>
    <w:rsid w:val="00B257B1"/>
    <w:rsid w:val="00B26871"/>
    <w:rsid w:val="00B26CE1"/>
    <w:rsid w:val="00B309EC"/>
    <w:rsid w:val="00B31520"/>
    <w:rsid w:val="00B31AED"/>
    <w:rsid w:val="00B31FA8"/>
    <w:rsid w:val="00B333B6"/>
    <w:rsid w:val="00B344AD"/>
    <w:rsid w:val="00B34B2A"/>
    <w:rsid w:val="00B3526B"/>
    <w:rsid w:val="00B3591B"/>
    <w:rsid w:val="00B3780C"/>
    <w:rsid w:val="00B37D52"/>
    <w:rsid w:val="00B40CF9"/>
    <w:rsid w:val="00B420DB"/>
    <w:rsid w:val="00B42A12"/>
    <w:rsid w:val="00B42D07"/>
    <w:rsid w:val="00B42E84"/>
    <w:rsid w:val="00B42F57"/>
    <w:rsid w:val="00B4483D"/>
    <w:rsid w:val="00B45068"/>
    <w:rsid w:val="00B45168"/>
    <w:rsid w:val="00B46284"/>
    <w:rsid w:val="00B46F7E"/>
    <w:rsid w:val="00B4743F"/>
    <w:rsid w:val="00B501EB"/>
    <w:rsid w:val="00B508FC"/>
    <w:rsid w:val="00B513B5"/>
    <w:rsid w:val="00B518F5"/>
    <w:rsid w:val="00B51B43"/>
    <w:rsid w:val="00B521B6"/>
    <w:rsid w:val="00B52598"/>
    <w:rsid w:val="00B52665"/>
    <w:rsid w:val="00B53551"/>
    <w:rsid w:val="00B53D2C"/>
    <w:rsid w:val="00B549D9"/>
    <w:rsid w:val="00B54F6A"/>
    <w:rsid w:val="00B55295"/>
    <w:rsid w:val="00B56C53"/>
    <w:rsid w:val="00B56DE4"/>
    <w:rsid w:val="00B56F4B"/>
    <w:rsid w:val="00B57356"/>
    <w:rsid w:val="00B5740F"/>
    <w:rsid w:val="00B57515"/>
    <w:rsid w:val="00B57866"/>
    <w:rsid w:val="00B578DA"/>
    <w:rsid w:val="00B57AB5"/>
    <w:rsid w:val="00B57F0C"/>
    <w:rsid w:val="00B600E9"/>
    <w:rsid w:val="00B60408"/>
    <w:rsid w:val="00B6064D"/>
    <w:rsid w:val="00B60F29"/>
    <w:rsid w:val="00B6153D"/>
    <w:rsid w:val="00B62137"/>
    <w:rsid w:val="00B62161"/>
    <w:rsid w:val="00B624F8"/>
    <w:rsid w:val="00B629CD"/>
    <w:rsid w:val="00B629ED"/>
    <w:rsid w:val="00B636FB"/>
    <w:rsid w:val="00B63D33"/>
    <w:rsid w:val="00B641E2"/>
    <w:rsid w:val="00B648C5"/>
    <w:rsid w:val="00B64FF4"/>
    <w:rsid w:val="00B66CA2"/>
    <w:rsid w:val="00B67930"/>
    <w:rsid w:val="00B67F29"/>
    <w:rsid w:val="00B709C1"/>
    <w:rsid w:val="00B70F13"/>
    <w:rsid w:val="00B7162E"/>
    <w:rsid w:val="00B71F8F"/>
    <w:rsid w:val="00B7342E"/>
    <w:rsid w:val="00B73E03"/>
    <w:rsid w:val="00B73E40"/>
    <w:rsid w:val="00B73FB3"/>
    <w:rsid w:val="00B74A87"/>
    <w:rsid w:val="00B74EDB"/>
    <w:rsid w:val="00B76ABE"/>
    <w:rsid w:val="00B77D81"/>
    <w:rsid w:val="00B801F2"/>
    <w:rsid w:val="00B80E3D"/>
    <w:rsid w:val="00B80FD1"/>
    <w:rsid w:val="00B81421"/>
    <w:rsid w:val="00B81844"/>
    <w:rsid w:val="00B82236"/>
    <w:rsid w:val="00B83389"/>
    <w:rsid w:val="00B833B8"/>
    <w:rsid w:val="00B83474"/>
    <w:rsid w:val="00B8379B"/>
    <w:rsid w:val="00B83A8A"/>
    <w:rsid w:val="00B86090"/>
    <w:rsid w:val="00B860F6"/>
    <w:rsid w:val="00B865E8"/>
    <w:rsid w:val="00B8678D"/>
    <w:rsid w:val="00B8678E"/>
    <w:rsid w:val="00B86BEE"/>
    <w:rsid w:val="00B87452"/>
    <w:rsid w:val="00B87C47"/>
    <w:rsid w:val="00B87E11"/>
    <w:rsid w:val="00B90B74"/>
    <w:rsid w:val="00B91124"/>
    <w:rsid w:val="00B914AD"/>
    <w:rsid w:val="00B91BDD"/>
    <w:rsid w:val="00B91DDA"/>
    <w:rsid w:val="00B91E75"/>
    <w:rsid w:val="00B9347B"/>
    <w:rsid w:val="00B93833"/>
    <w:rsid w:val="00B9454D"/>
    <w:rsid w:val="00B95A83"/>
    <w:rsid w:val="00B95FB6"/>
    <w:rsid w:val="00B96022"/>
    <w:rsid w:val="00B972F3"/>
    <w:rsid w:val="00BA044F"/>
    <w:rsid w:val="00BA0DA2"/>
    <w:rsid w:val="00BA11D3"/>
    <w:rsid w:val="00BA15BD"/>
    <w:rsid w:val="00BA1674"/>
    <w:rsid w:val="00BA1C10"/>
    <w:rsid w:val="00BA1E5F"/>
    <w:rsid w:val="00BA22F5"/>
    <w:rsid w:val="00BA2374"/>
    <w:rsid w:val="00BA289A"/>
    <w:rsid w:val="00BA29F3"/>
    <w:rsid w:val="00BA306A"/>
    <w:rsid w:val="00BA30F9"/>
    <w:rsid w:val="00BA33DA"/>
    <w:rsid w:val="00BA39FD"/>
    <w:rsid w:val="00BA42B9"/>
    <w:rsid w:val="00BA6210"/>
    <w:rsid w:val="00BA6595"/>
    <w:rsid w:val="00BA71D6"/>
    <w:rsid w:val="00BA7B92"/>
    <w:rsid w:val="00BA7BE1"/>
    <w:rsid w:val="00BB07AD"/>
    <w:rsid w:val="00BB07F7"/>
    <w:rsid w:val="00BB0EB2"/>
    <w:rsid w:val="00BB1A75"/>
    <w:rsid w:val="00BB2231"/>
    <w:rsid w:val="00BB247C"/>
    <w:rsid w:val="00BB24F7"/>
    <w:rsid w:val="00BB44E6"/>
    <w:rsid w:val="00BB47B9"/>
    <w:rsid w:val="00BB52EC"/>
    <w:rsid w:val="00BB5946"/>
    <w:rsid w:val="00BB5E38"/>
    <w:rsid w:val="00BB62E8"/>
    <w:rsid w:val="00BB6765"/>
    <w:rsid w:val="00BB7FDA"/>
    <w:rsid w:val="00BC12B1"/>
    <w:rsid w:val="00BC14B3"/>
    <w:rsid w:val="00BC1C8C"/>
    <w:rsid w:val="00BC279C"/>
    <w:rsid w:val="00BC27BF"/>
    <w:rsid w:val="00BC319C"/>
    <w:rsid w:val="00BC34DF"/>
    <w:rsid w:val="00BC461E"/>
    <w:rsid w:val="00BC49C2"/>
    <w:rsid w:val="00BC4ECF"/>
    <w:rsid w:val="00BC4FB7"/>
    <w:rsid w:val="00BC5503"/>
    <w:rsid w:val="00BC566F"/>
    <w:rsid w:val="00BC5B4F"/>
    <w:rsid w:val="00BC5E05"/>
    <w:rsid w:val="00BC5F34"/>
    <w:rsid w:val="00BC6F23"/>
    <w:rsid w:val="00BC7AA6"/>
    <w:rsid w:val="00BC7EB9"/>
    <w:rsid w:val="00BD0458"/>
    <w:rsid w:val="00BD066C"/>
    <w:rsid w:val="00BD11A9"/>
    <w:rsid w:val="00BD29E0"/>
    <w:rsid w:val="00BD3044"/>
    <w:rsid w:val="00BD37F0"/>
    <w:rsid w:val="00BD3D82"/>
    <w:rsid w:val="00BD4B41"/>
    <w:rsid w:val="00BD5AF1"/>
    <w:rsid w:val="00BD63CB"/>
    <w:rsid w:val="00BD7F30"/>
    <w:rsid w:val="00BE03B4"/>
    <w:rsid w:val="00BE147F"/>
    <w:rsid w:val="00BE249A"/>
    <w:rsid w:val="00BE2C2E"/>
    <w:rsid w:val="00BE326C"/>
    <w:rsid w:val="00BE3298"/>
    <w:rsid w:val="00BE33CC"/>
    <w:rsid w:val="00BE3BE2"/>
    <w:rsid w:val="00BE4BD7"/>
    <w:rsid w:val="00BE4D84"/>
    <w:rsid w:val="00BE5496"/>
    <w:rsid w:val="00BE5C2B"/>
    <w:rsid w:val="00BE6039"/>
    <w:rsid w:val="00BE6112"/>
    <w:rsid w:val="00BE6CB0"/>
    <w:rsid w:val="00BE7043"/>
    <w:rsid w:val="00BF159F"/>
    <w:rsid w:val="00BF233A"/>
    <w:rsid w:val="00BF2C6E"/>
    <w:rsid w:val="00BF33F1"/>
    <w:rsid w:val="00BF3ACE"/>
    <w:rsid w:val="00BF4A94"/>
    <w:rsid w:val="00BF5A71"/>
    <w:rsid w:val="00BF5BA5"/>
    <w:rsid w:val="00BF5CDF"/>
    <w:rsid w:val="00BF6891"/>
    <w:rsid w:val="00BF6E91"/>
    <w:rsid w:val="00BF7A87"/>
    <w:rsid w:val="00C00711"/>
    <w:rsid w:val="00C01175"/>
    <w:rsid w:val="00C012F1"/>
    <w:rsid w:val="00C01553"/>
    <w:rsid w:val="00C01E59"/>
    <w:rsid w:val="00C022A1"/>
    <w:rsid w:val="00C02C4B"/>
    <w:rsid w:val="00C03DD9"/>
    <w:rsid w:val="00C04CB7"/>
    <w:rsid w:val="00C0516D"/>
    <w:rsid w:val="00C06051"/>
    <w:rsid w:val="00C06ED4"/>
    <w:rsid w:val="00C0725E"/>
    <w:rsid w:val="00C07608"/>
    <w:rsid w:val="00C07A6A"/>
    <w:rsid w:val="00C10638"/>
    <w:rsid w:val="00C10C59"/>
    <w:rsid w:val="00C10CF0"/>
    <w:rsid w:val="00C113D9"/>
    <w:rsid w:val="00C118B1"/>
    <w:rsid w:val="00C118D5"/>
    <w:rsid w:val="00C11EEB"/>
    <w:rsid w:val="00C134E3"/>
    <w:rsid w:val="00C139EA"/>
    <w:rsid w:val="00C13C2B"/>
    <w:rsid w:val="00C14511"/>
    <w:rsid w:val="00C14778"/>
    <w:rsid w:val="00C200D8"/>
    <w:rsid w:val="00C2018B"/>
    <w:rsid w:val="00C2094D"/>
    <w:rsid w:val="00C20FAF"/>
    <w:rsid w:val="00C211D5"/>
    <w:rsid w:val="00C224C0"/>
    <w:rsid w:val="00C23066"/>
    <w:rsid w:val="00C236EA"/>
    <w:rsid w:val="00C23B26"/>
    <w:rsid w:val="00C23DB8"/>
    <w:rsid w:val="00C2460A"/>
    <w:rsid w:val="00C25648"/>
    <w:rsid w:val="00C25882"/>
    <w:rsid w:val="00C25CB2"/>
    <w:rsid w:val="00C26BE9"/>
    <w:rsid w:val="00C271DC"/>
    <w:rsid w:val="00C2760A"/>
    <w:rsid w:val="00C2775C"/>
    <w:rsid w:val="00C27E1D"/>
    <w:rsid w:val="00C3097B"/>
    <w:rsid w:val="00C30F9C"/>
    <w:rsid w:val="00C3153D"/>
    <w:rsid w:val="00C31B5D"/>
    <w:rsid w:val="00C33451"/>
    <w:rsid w:val="00C347E5"/>
    <w:rsid w:val="00C350F2"/>
    <w:rsid w:val="00C3511D"/>
    <w:rsid w:val="00C3544C"/>
    <w:rsid w:val="00C355EF"/>
    <w:rsid w:val="00C35E91"/>
    <w:rsid w:val="00C36292"/>
    <w:rsid w:val="00C36C41"/>
    <w:rsid w:val="00C374F6"/>
    <w:rsid w:val="00C403DE"/>
    <w:rsid w:val="00C4128C"/>
    <w:rsid w:val="00C417C0"/>
    <w:rsid w:val="00C41913"/>
    <w:rsid w:val="00C41AE0"/>
    <w:rsid w:val="00C42AF6"/>
    <w:rsid w:val="00C4308B"/>
    <w:rsid w:val="00C43132"/>
    <w:rsid w:val="00C43FC0"/>
    <w:rsid w:val="00C44740"/>
    <w:rsid w:val="00C44C62"/>
    <w:rsid w:val="00C44D1D"/>
    <w:rsid w:val="00C44F3D"/>
    <w:rsid w:val="00C4548B"/>
    <w:rsid w:val="00C459B3"/>
    <w:rsid w:val="00C461CA"/>
    <w:rsid w:val="00C46873"/>
    <w:rsid w:val="00C47EC4"/>
    <w:rsid w:val="00C51492"/>
    <w:rsid w:val="00C51680"/>
    <w:rsid w:val="00C520F5"/>
    <w:rsid w:val="00C5227F"/>
    <w:rsid w:val="00C5383B"/>
    <w:rsid w:val="00C53CF8"/>
    <w:rsid w:val="00C53D0A"/>
    <w:rsid w:val="00C54248"/>
    <w:rsid w:val="00C544B4"/>
    <w:rsid w:val="00C54859"/>
    <w:rsid w:val="00C54ADF"/>
    <w:rsid w:val="00C54ECC"/>
    <w:rsid w:val="00C55062"/>
    <w:rsid w:val="00C557ED"/>
    <w:rsid w:val="00C55C3D"/>
    <w:rsid w:val="00C564B3"/>
    <w:rsid w:val="00C5663C"/>
    <w:rsid w:val="00C5690C"/>
    <w:rsid w:val="00C57A32"/>
    <w:rsid w:val="00C611C8"/>
    <w:rsid w:val="00C615C1"/>
    <w:rsid w:val="00C64836"/>
    <w:rsid w:val="00C64D6F"/>
    <w:rsid w:val="00C65E9B"/>
    <w:rsid w:val="00C66D22"/>
    <w:rsid w:val="00C67212"/>
    <w:rsid w:val="00C6758B"/>
    <w:rsid w:val="00C6781B"/>
    <w:rsid w:val="00C706F8"/>
    <w:rsid w:val="00C70748"/>
    <w:rsid w:val="00C70E46"/>
    <w:rsid w:val="00C71A43"/>
    <w:rsid w:val="00C71BAD"/>
    <w:rsid w:val="00C71D16"/>
    <w:rsid w:val="00C724D0"/>
    <w:rsid w:val="00C72B18"/>
    <w:rsid w:val="00C72DB4"/>
    <w:rsid w:val="00C73894"/>
    <w:rsid w:val="00C742ED"/>
    <w:rsid w:val="00C75E94"/>
    <w:rsid w:val="00C76057"/>
    <w:rsid w:val="00C7625D"/>
    <w:rsid w:val="00C765B9"/>
    <w:rsid w:val="00C7672B"/>
    <w:rsid w:val="00C77033"/>
    <w:rsid w:val="00C771E3"/>
    <w:rsid w:val="00C77586"/>
    <w:rsid w:val="00C7790C"/>
    <w:rsid w:val="00C80701"/>
    <w:rsid w:val="00C81AF7"/>
    <w:rsid w:val="00C823D4"/>
    <w:rsid w:val="00C82D6B"/>
    <w:rsid w:val="00C82E21"/>
    <w:rsid w:val="00C83E64"/>
    <w:rsid w:val="00C840B3"/>
    <w:rsid w:val="00C843DF"/>
    <w:rsid w:val="00C847C6"/>
    <w:rsid w:val="00C85316"/>
    <w:rsid w:val="00C85772"/>
    <w:rsid w:val="00C859A4"/>
    <w:rsid w:val="00C85C85"/>
    <w:rsid w:val="00C8708A"/>
    <w:rsid w:val="00C87ACA"/>
    <w:rsid w:val="00C901F5"/>
    <w:rsid w:val="00C911A5"/>
    <w:rsid w:val="00C91476"/>
    <w:rsid w:val="00C93F11"/>
    <w:rsid w:val="00C93F8D"/>
    <w:rsid w:val="00C94199"/>
    <w:rsid w:val="00C942B2"/>
    <w:rsid w:val="00C94B3D"/>
    <w:rsid w:val="00C94C00"/>
    <w:rsid w:val="00C94CFC"/>
    <w:rsid w:val="00C952CC"/>
    <w:rsid w:val="00C95531"/>
    <w:rsid w:val="00C95DA1"/>
    <w:rsid w:val="00C962F2"/>
    <w:rsid w:val="00C976C9"/>
    <w:rsid w:val="00C9778C"/>
    <w:rsid w:val="00CA15BA"/>
    <w:rsid w:val="00CA174F"/>
    <w:rsid w:val="00CA1BEE"/>
    <w:rsid w:val="00CA1F31"/>
    <w:rsid w:val="00CA20AA"/>
    <w:rsid w:val="00CA24CA"/>
    <w:rsid w:val="00CA29DC"/>
    <w:rsid w:val="00CA32F2"/>
    <w:rsid w:val="00CA39B0"/>
    <w:rsid w:val="00CA3BF4"/>
    <w:rsid w:val="00CA4026"/>
    <w:rsid w:val="00CA4305"/>
    <w:rsid w:val="00CA4A81"/>
    <w:rsid w:val="00CA530A"/>
    <w:rsid w:val="00CA56BF"/>
    <w:rsid w:val="00CA596F"/>
    <w:rsid w:val="00CA6B19"/>
    <w:rsid w:val="00CA710E"/>
    <w:rsid w:val="00CA77CB"/>
    <w:rsid w:val="00CA7CEC"/>
    <w:rsid w:val="00CB11A0"/>
    <w:rsid w:val="00CB12F7"/>
    <w:rsid w:val="00CB1B51"/>
    <w:rsid w:val="00CB2307"/>
    <w:rsid w:val="00CB377A"/>
    <w:rsid w:val="00CB38E0"/>
    <w:rsid w:val="00CB391F"/>
    <w:rsid w:val="00CB41B5"/>
    <w:rsid w:val="00CB4DD1"/>
    <w:rsid w:val="00CB4EA6"/>
    <w:rsid w:val="00CB4F19"/>
    <w:rsid w:val="00CB52B4"/>
    <w:rsid w:val="00CB568C"/>
    <w:rsid w:val="00CB63D0"/>
    <w:rsid w:val="00CB69F6"/>
    <w:rsid w:val="00CC01F5"/>
    <w:rsid w:val="00CC0226"/>
    <w:rsid w:val="00CC10EF"/>
    <w:rsid w:val="00CC11A3"/>
    <w:rsid w:val="00CC1AE4"/>
    <w:rsid w:val="00CC22A5"/>
    <w:rsid w:val="00CC287B"/>
    <w:rsid w:val="00CC2D3C"/>
    <w:rsid w:val="00CC3514"/>
    <w:rsid w:val="00CC3EC3"/>
    <w:rsid w:val="00CC405C"/>
    <w:rsid w:val="00CC43D6"/>
    <w:rsid w:val="00CC49D9"/>
    <w:rsid w:val="00CC4EAC"/>
    <w:rsid w:val="00CC5788"/>
    <w:rsid w:val="00CC5E5E"/>
    <w:rsid w:val="00CC5FF4"/>
    <w:rsid w:val="00CC64ED"/>
    <w:rsid w:val="00CC6E17"/>
    <w:rsid w:val="00CC6F55"/>
    <w:rsid w:val="00CC70D5"/>
    <w:rsid w:val="00CC7A5E"/>
    <w:rsid w:val="00CD05D2"/>
    <w:rsid w:val="00CD23B8"/>
    <w:rsid w:val="00CD2733"/>
    <w:rsid w:val="00CD361C"/>
    <w:rsid w:val="00CD374E"/>
    <w:rsid w:val="00CD4469"/>
    <w:rsid w:val="00CD4A28"/>
    <w:rsid w:val="00CD5D09"/>
    <w:rsid w:val="00CD5E5C"/>
    <w:rsid w:val="00CD6E49"/>
    <w:rsid w:val="00CD7824"/>
    <w:rsid w:val="00CD7D60"/>
    <w:rsid w:val="00CD7D6D"/>
    <w:rsid w:val="00CE0325"/>
    <w:rsid w:val="00CE0368"/>
    <w:rsid w:val="00CE25FD"/>
    <w:rsid w:val="00CE2656"/>
    <w:rsid w:val="00CE30D0"/>
    <w:rsid w:val="00CE33B4"/>
    <w:rsid w:val="00CE3416"/>
    <w:rsid w:val="00CE3633"/>
    <w:rsid w:val="00CE4194"/>
    <w:rsid w:val="00CE4FF6"/>
    <w:rsid w:val="00CE5FA7"/>
    <w:rsid w:val="00CE6170"/>
    <w:rsid w:val="00CF019F"/>
    <w:rsid w:val="00CF0F8C"/>
    <w:rsid w:val="00CF135E"/>
    <w:rsid w:val="00CF1AAC"/>
    <w:rsid w:val="00CF2066"/>
    <w:rsid w:val="00CF22F4"/>
    <w:rsid w:val="00CF330D"/>
    <w:rsid w:val="00CF43C7"/>
    <w:rsid w:val="00CF4E03"/>
    <w:rsid w:val="00CF5093"/>
    <w:rsid w:val="00CF773E"/>
    <w:rsid w:val="00D0030B"/>
    <w:rsid w:val="00D0172C"/>
    <w:rsid w:val="00D01DE6"/>
    <w:rsid w:val="00D02645"/>
    <w:rsid w:val="00D02F08"/>
    <w:rsid w:val="00D0536F"/>
    <w:rsid w:val="00D055F7"/>
    <w:rsid w:val="00D05957"/>
    <w:rsid w:val="00D05D70"/>
    <w:rsid w:val="00D05FF2"/>
    <w:rsid w:val="00D067AB"/>
    <w:rsid w:val="00D06A8E"/>
    <w:rsid w:val="00D11357"/>
    <w:rsid w:val="00D12EF1"/>
    <w:rsid w:val="00D13E1B"/>
    <w:rsid w:val="00D151F9"/>
    <w:rsid w:val="00D153AA"/>
    <w:rsid w:val="00D158F5"/>
    <w:rsid w:val="00D15CE0"/>
    <w:rsid w:val="00D169E6"/>
    <w:rsid w:val="00D16F6A"/>
    <w:rsid w:val="00D178B4"/>
    <w:rsid w:val="00D2096B"/>
    <w:rsid w:val="00D217E5"/>
    <w:rsid w:val="00D2299F"/>
    <w:rsid w:val="00D22D49"/>
    <w:rsid w:val="00D22FC9"/>
    <w:rsid w:val="00D24C08"/>
    <w:rsid w:val="00D25F0D"/>
    <w:rsid w:val="00D2626B"/>
    <w:rsid w:val="00D26B8F"/>
    <w:rsid w:val="00D273E6"/>
    <w:rsid w:val="00D30073"/>
    <w:rsid w:val="00D30C4E"/>
    <w:rsid w:val="00D322A7"/>
    <w:rsid w:val="00D33020"/>
    <w:rsid w:val="00D33441"/>
    <w:rsid w:val="00D34933"/>
    <w:rsid w:val="00D355A1"/>
    <w:rsid w:val="00D35AF2"/>
    <w:rsid w:val="00D35B3C"/>
    <w:rsid w:val="00D36400"/>
    <w:rsid w:val="00D36894"/>
    <w:rsid w:val="00D36F06"/>
    <w:rsid w:val="00D36FEC"/>
    <w:rsid w:val="00D376C2"/>
    <w:rsid w:val="00D37A66"/>
    <w:rsid w:val="00D37BB4"/>
    <w:rsid w:val="00D40252"/>
    <w:rsid w:val="00D4054D"/>
    <w:rsid w:val="00D40933"/>
    <w:rsid w:val="00D40AE6"/>
    <w:rsid w:val="00D40D27"/>
    <w:rsid w:val="00D415EB"/>
    <w:rsid w:val="00D41749"/>
    <w:rsid w:val="00D418C8"/>
    <w:rsid w:val="00D42919"/>
    <w:rsid w:val="00D4308A"/>
    <w:rsid w:val="00D448FC"/>
    <w:rsid w:val="00D44A3E"/>
    <w:rsid w:val="00D44B88"/>
    <w:rsid w:val="00D44C5D"/>
    <w:rsid w:val="00D4501D"/>
    <w:rsid w:val="00D45B89"/>
    <w:rsid w:val="00D461D2"/>
    <w:rsid w:val="00D47783"/>
    <w:rsid w:val="00D47849"/>
    <w:rsid w:val="00D47893"/>
    <w:rsid w:val="00D479B8"/>
    <w:rsid w:val="00D505F7"/>
    <w:rsid w:val="00D50E3E"/>
    <w:rsid w:val="00D5117A"/>
    <w:rsid w:val="00D51A2A"/>
    <w:rsid w:val="00D51ED8"/>
    <w:rsid w:val="00D53A6E"/>
    <w:rsid w:val="00D54D93"/>
    <w:rsid w:val="00D55002"/>
    <w:rsid w:val="00D55862"/>
    <w:rsid w:val="00D5642A"/>
    <w:rsid w:val="00D56683"/>
    <w:rsid w:val="00D569D8"/>
    <w:rsid w:val="00D5727F"/>
    <w:rsid w:val="00D57773"/>
    <w:rsid w:val="00D602F7"/>
    <w:rsid w:val="00D6133D"/>
    <w:rsid w:val="00D61F1D"/>
    <w:rsid w:val="00D6295F"/>
    <w:rsid w:val="00D63267"/>
    <w:rsid w:val="00D63C5D"/>
    <w:rsid w:val="00D63D24"/>
    <w:rsid w:val="00D642A0"/>
    <w:rsid w:val="00D64975"/>
    <w:rsid w:val="00D64D55"/>
    <w:rsid w:val="00D65078"/>
    <w:rsid w:val="00D65D83"/>
    <w:rsid w:val="00D6632E"/>
    <w:rsid w:val="00D66338"/>
    <w:rsid w:val="00D67969"/>
    <w:rsid w:val="00D7045F"/>
    <w:rsid w:val="00D707C9"/>
    <w:rsid w:val="00D70F8C"/>
    <w:rsid w:val="00D71022"/>
    <w:rsid w:val="00D71128"/>
    <w:rsid w:val="00D71513"/>
    <w:rsid w:val="00D720A2"/>
    <w:rsid w:val="00D72237"/>
    <w:rsid w:val="00D72B2B"/>
    <w:rsid w:val="00D73098"/>
    <w:rsid w:val="00D733E4"/>
    <w:rsid w:val="00D746A2"/>
    <w:rsid w:val="00D77002"/>
    <w:rsid w:val="00D779C5"/>
    <w:rsid w:val="00D8002D"/>
    <w:rsid w:val="00D800CF"/>
    <w:rsid w:val="00D811F9"/>
    <w:rsid w:val="00D826AA"/>
    <w:rsid w:val="00D82E4D"/>
    <w:rsid w:val="00D82FFD"/>
    <w:rsid w:val="00D832F9"/>
    <w:rsid w:val="00D83569"/>
    <w:rsid w:val="00D83B2B"/>
    <w:rsid w:val="00D842BD"/>
    <w:rsid w:val="00D84688"/>
    <w:rsid w:val="00D84B98"/>
    <w:rsid w:val="00D8504F"/>
    <w:rsid w:val="00D859E6"/>
    <w:rsid w:val="00D85E11"/>
    <w:rsid w:val="00D87104"/>
    <w:rsid w:val="00D878D1"/>
    <w:rsid w:val="00D91226"/>
    <w:rsid w:val="00D92698"/>
    <w:rsid w:val="00D92995"/>
    <w:rsid w:val="00D92FE3"/>
    <w:rsid w:val="00D934CE"/>
    <w:rsid w:val="00D93575"/>
    <w:rsid w:val="00D94991"/>
    <w:rsid w:val="00D94DC8"/>
    <w:rsid w:val="00D950AE"/>
    <w:rsid w:val="00D960B9"/>
    <w:rsid w:val="00D97256"/>
    <w:rsid w:val="00D9766D"/>
    <w:rsid w:val="00D977C4"/>
    <w:rsid w:val="00D97C56"/>
    <w:rsid w:val="00DA0877"/>
    <w:rsid w:val="00DA0D54"/>
    <w:rsid w:val="00DA17E4"/>
    <w:rsid w:val="00DA1B99"/>
    <w:rsid w:val="00DA2067"/>
    <w:rsid w:val="00DA2790"/>
    <w:rsid w:val="00DA2C75"/>
    <w:rsid w:val="00DA3448"/>
    <w:rsid w:val="00DA36BA"/>
    <w:rsid w:val="00DA414F"/>
    <w:rsid w:val="00DA41BB"/>
    <w:rsid w:val="00DA5416"/>
    <w:rsid w:val="00DA626C"/>
    <w:rsid w:val="00DA64AB"/>
    <w:rsid w:val="00DB0D0B"/>
    <w:rsid w:val="00DB0EA0"/>
    <w:rsid w:val="00DB2680"/>
    <w:rsid w:val="00DB334C"/>
    <w:rsid w:val="00DB4083"/>
    <w:rsid w:val="00DB42F0"/>
    <w:rsid w:val="00DB4FB8"/>
    <w:rsid w:val="00DB5424"/>
    <w:rsid w:val="00DB5FAF"/>
    <w:rsid w:val="00DB6C85"/>
    <w:rsid w:val="00DB6F8C"/>
    <w:rsid w:val="00DB7B5A"/>
    <w:rsid w:val="00DC0497"/>
    <w:rsid w:val="00DC17F2"/>
    <w:rsid w:val="00DC1E0E"/>
    <w:rsid w:val="00DC221C"/>
    <w:rsid w:val="00DC2F0E"/>
    <w:rsid w:val="00DC335E"/>
    <w:rsid w:val="00DC4FEA"/>
    <w:rsid w:val="00DC51C8"/>
    <w:rsid w:val="00DC5BED"/>
    <w:rsid w:val="00DC5E63"/>
    <w:rsid w:val="00DC738F"/>
    <w:rsid w:val="00DC7719"/>
    <w:rsid w:val="00DD0128"/>
    <w:rsid w:val="00DD0AF0"/>
    <w:rsid w:val="00DD134C"/>
    <w:rsid w:val="00DD172B"/>
    <w:rsid w:val="00DD1CDD"/>
    <w:rsid w:val="00DD28C3"/>
    <w:rsid w:val="00DD2A15"/>
    <w:rsid w:val="00DD3BB6"/>
    <w:rsid w:val="00DD3C8C"/>
    <w:rsid w:val="00DD4509"/>
    <w:rsid w:val="00DD4570"/>
    <w:rsid w:val="00DD5827"/>
    <w:rsid w:val="00DD583B"/>
    <w:rsid w:val="00DD5D8A"/>
    <w:rsid w:val="00DD5E71"/>
    <w:rsid w:val="00DD5FD6"/>
    <w:rsid w:val="00DD64D4"/>
    <w:rsid w:val="00DD7002"/>
    <w:rsid w:val="00DD70EA"/>
    <w:rsid w:val="00DD7532"/>
    <w:rsid w:val="00DD766F"/>
    <w:rsid w:val="00DD7862"/>
    <w:rsid w:val="00DE13A7"/>
    <w:rsid w:val="00DE24E5"/>
    <w:rsid w:val="00DE3F80"/>
    <w:rsid w:val="00DE4807"/>
    <w:rsid w:val="00DE4EB5"/>
    <w:rsid w:val="00DE5B80"/>
    <w:rsid w:val="00DE62F1"/>
    <w:rsid w:val="00DE6F13"/>
    <w:rsid w:val="00DE7603"/>
    <w:rsid w:val="00DE7C93"/>
    <w:rsid w:val="00DE7E19"/>
    <w:rsid w:val="00DF0C5D"/>
    <w:rsid w:val="00DF1654"/>
    <w:rsid w:val="00DF1F48"/>
    <w:rsid w:val="00DF3050"/>
    <w:rsid w:val="00DF3C93"/>
    <w:rsid w:val="00DF4DC3"/>
    <w:rsid w:val="00DF4DD8"/>
    <w:rsid w:val="00DF53AE"/>
    <w:rsid w:val="00DF60C5"/>
    <w:rsid w:val="00DF6483"/>
    <w:rsid w:val="00DF6864"/>
    <w:rsid w:val="00DF7315"/>
    <w:rsid w:val="00DF7EC0"/>
    <w:rsid w:val="00DF7FFD"/>
    <w:rsid w:val="00E0030F"/>
    <w:rsid w:val="00E006DE"/>
    <w:rsid w:val="00E006FE"/>
    <w:rsid w:val="00E00E3E"/>
    <w:rsid w:val="00E02762"/>
    <w:rsid w:val="00E02896"/>
    <w:rsid w:val="00E02FD9"/>
    <w:rsid w:val="00E049A5"/>
    <w:rsid w:val="00E0664C"/>
    <w:rsid w:val="00E07ABF"/>
    <w:rsid w:val="00E1024E"/>
    <w:rsid w:val="00E11F65"/>
    <w:rsid w:val="00E123EB"/>
    <w:rsid w:val="00E1300F"/>
    <w:rsid w:val="00E148B7"/>
    <w:rsid w:val="00E15111"/>
    <w:rsid w:val="00E15877"/>
    <w:rsid w:val="00E15972"/>
    <w:rsid w:val="00E15B1F"/>
    <w:rsid w:val="00E15CCD"/>
    <w:rsid w:val="00E1620D"/>
    <w:rsid w:val="00E1709E"/>
    <w:rsid w:val="00E1748A"/>
    <w:rsid w:val="00E1797F"/>
    <w:rsid w:val="00E20B6F"/>
    <w:rsid w:val="00E20E2F"/>
    <w:rsid w:val="00E215C8"/>
    <w:rsid w:val="00E218D9"/>
    <w:rsid w:val="00E21B28"/>
    <w:rsid w:val="00E21D1F"/>
    <w:rsid w:val="00E22160"/>
    <w:rsid w:val="00E233BC"/>
    <w:rsid w:val="00E246FB"/>
    <w:rsid w:val="00E24A08"/>
    <w:rsid w:val="00E259B8"/>
    <w:rsid w:val="00E26059"/>
    <w:rsid w:val="00E2672F"/>
    <w:rsid w:val="00E268EA"/>
    <w:rsid w:val="00E270D6"/>
    <w:rsid w:val="00E27B33"/>
    <w:rsid w:val="00E27D8C"/>
    <w:rsid w:val="00E27F0C"/>
    <w:rsid w:val="00E30CAB"/>
    <w:rsid w:val="00E30F61"/>
    <w:rsid w:val="00E31796"/>
    <w:rsid w:val="00E31E12"/>
    <w:rsid w:val="00E32056"/>
    <w:rsid w:val="00E325F5"/>
    <w:rsid w:val="00E32DA2"/>
    <w:rsid w:val="00E33650"/>
    <w:rsid w:val="00E336BC"/>
    <w:rsid w:val="00E33FB6"/>
    <w:rsid w:val="00E340A7"/>
    <w:rsid w:val="00E3477E"/>
    <w:rsid w:val="00E356D6"/>
    <w:rsid w:val="00E358BA"/>
    <w:rsid w:val="00E35E15"/>
    <w:rsid w:val="00E36586"/>
    <w:rsid w:val="00E36E0B"/>
    <w:rsid w:val="00E37014"/>
    <w:rsid w:val="00E37846"/>
    <w:rsid w:val="00E37A2D"/>
    <w:rsid w:val="00E402D6"/>
    <w:rsid w:val="00E41677"/>
    <w:rsid w:val="00E4192D"/>
    <w:rsid w:val="00E41BC6"/>
    <w:rsid w:val="00E41C36"/>
    <w:rsid w:val="00E42383"/>
    <w:rsid w:val="00E426C3"/>
    <w:rsid w:val="00E42956"/>
    <w:rsid w:val="00E42AE0"/>
    <w:rsid w:val="00E439FB"/>
    <w:rsid w:val="00E441B7"/>
    <w:rsid w:val="00E44C6F"/>
    <w:rsid w:val="00E44ED9"/>
    <w:rsid w:val="00E45B52"/>
    <w:rsid w:val="00E461CE"/>
    <w:rsid w:val="00E467F6"/>
    <w:rsid w:val="00E50FA8"/>
    <w:rsid w:val="00E51240"/>
    <w:rsid w:val="00E5137B"/>
    <w:rsid w:val="00E52522"/>
    <w:rsid w:val="00E52DB0"/>
    <w:rsid w:val="00E52F5E"/>
    <w:rsid w:val="00E532E9"/>
    <w:rsid w:val="00E54727"/>
    <w:rsid w:val="00E54740"/>
    <w:rsid w:val="00E5516F"/>
    <w:rsid w:val="00E55627"/>
    <w:rsid w:val="00E55976"/>
    <w:rsid w:val="00E55DBF"/>
    <w:rsid w:val="00E562F0"/>
    <w:rsid w:val="00E5652D"/>
    <w:rsid w:val="00E57524"/>
    <w:rsid w:val="00E57729"/>
    <w:rsid w:val="00E5780A"/>
    <w:rsid w:val="00E60742"/>
    <w:rsid w:val="00E60CDD"/>
    <w:rsid w:val="00E61382"/>
    <w:rsid w:val="00E61B05"/>
    <w:rsid w:val="00E625F3"/>
    <w:rsid w:val="00E62D82"/>
    <w:rsid w:val="00E6367C"/>
    <w:rsid w:val="00E6388F"/>
    <w:rsid w:val="00E6401D"/>
    <w:rsid w:val="00E643C6"/>
    <w:rsid w:val="00E64B33"/>
    <w:rsid w:val="00E64E17"/>
    <w:rsid w:val="00E65D9D"/>
    <w:rsid w:val="00E662F4"/>
    <w:rsid w:val="00E703E8"/>
    <w:rsid w:val="00E7181B"/>
    <w:rsid w:val="00E71951"/>
    <w:rsid w:val="00E71C5F"/>
    <w:rsid w:val="00E71DF9"/>
    <w:rsid w:val="00E71EA9"/>
    <w:rsid w:val="00E724CF"/>
    <w:rsid w:val="00E73429"/>
    <w:rsid w:val="00E73682"/>
    <w:rsid w:val="00E736E6"/>
    <w:rsid w:val="00E739B4"/>
    <w:rsid w:val="00E73A48"/>
    <w:rsid w:val="00E7445B"/>
    <w:rsid w:val="00E74959"/>
    <w:rsid w:val="00E758DF"/>
    <w:rsid w:val="00E75C26"/>
    <w:rsid w:val="00E75EBC"/>
    <w:rsid w:val="00E767D6"/>
    <w:rsid w:val="00E774D3"/>
    <w:rsid w:val="00E77660"/>
    <w:rsid w:val="00E77E5B"/>
    <w:rsid w:val="00E80DB9"/>
    <w:rsid w:val="00E81606"/>
    <w:rsid w:val="00E81615"/>
    <w:rsid w:val="00E81A49"/>
    <w:rsid w:val="00E81B7E"/>
    <w:rsid w:val="00E81CFB"/>
    <w:rsid w:val="00E82E9D"/>
    <w:rsid w:val="00E83222"/>
    <w:rsid w:val="00E846FC"/>
    <w:rsid w:val="00E84B56"/>
    <w:rsid w:val="00E85451"/>
    <w:rsid w:val="00E85736"/>
    <w:rsid w:val="00E85A38"/>
    <w:rsid w:val="00E860B3"/>
    <w:rsid w:val="00E86345"/>
    <w:rsid w:val="00E86BCE"/>
    <w:rsid w:val="00E87C9C"/>
    <w:rsid w:val="00E90A7C"/>
    <w:rsid w:val="00E9127E"/>
    <w:rsid w:val="00E91E9B"/>
    <w:rsid w:val="00E9515B"/>
    <w:rsid w:val="00E953CA"/>
    <w:rsid w:val="00E968F7"/>
    <w:rsid w:val="00E971C6"/>
    <w:rsid w:val="00E97530"/>
    <w:rsid w:val="00E9771B"/>
    <w:rsid w:val="00E97C45"/>
    <w:rsid w:val="00EA037F"/>
    <w:rsid w:val="00EA16AC"/>
    <w:rsid w:val="00EA1EF7"/>
    <w:rsid w:val="00EA2584"/>
    <w:rsid w:val="00EA25FB"/>
    <w:rsid w:val="00EA2713"/>
    <w:rsid w:val="00EA3525"/>
    <w:rsid w:val="00EA37B0"/>
    <w:rsid w:val="00EA37F9"/>
    <w:rsid w:val="00EA49DA"/>
    <w:rsid w:val="00EA4BD1"/>
    <w:rsid w:val="00EA558C"/>
    <w:rsid w:val="00EA6394"/>
    <w:rsid w:val="00EA64E3"/>
    <w:rsid w:val="00EA68ED"/>
    <w:rsid w:val="00EA7BCF"/>
    <w:rsid w:val="00EA7C38"/>
    <w:rsid w:val="00EB038F"/>
    <w:rsid w:val="00EB0C64"/>
    <w:rsid w:val="00EB0DBD"/>
    <w:rsid w:val="00EB0E9A"/>
    <w:rsid w:val="00EB1A21"/>
    <w:rsid w:val="00EB2033"/>
    <w:rsid w:val="00EB322B"/>
    <w:rsid w:val="00EB352E"/>
    <w:rsid w:val="00EB3FC7"/>
    <w:rsid w:val="00EB4BEF"/>
    <w:rsid w:val="00EB5952"/>
    <w:rsid w:val="00EB62FC"/>
    <w:rsid w:val="00EB74F8"/>
    <w:rsid w:val="00EB7A11"/>
    <w:rsid w:val="00EB7EBE"/>
    <w:rsid w:val="00EC0897"/>
    <w:rsid w:val="00EC0A22"/>
    <w:rsid w:val="00EC0E4B"/>
    <w:rsid w:val="00EC1A9E"/>
    <w:rsid w:val="00EC1C46"/>
    <w:rsid w:val="00EC1E55"/>
    <w:rsid w:val="00EC2418"/>
    <w:rsid w:val="00EC2A6F"/>
    <w:rsid w:val="00EC2BFB"/>
    <w:rsid w:val="00EC4A5C"/>
    <w:rsid w:val="00EC4B2F"/>
    <w:rsid w:val="00EC4DED"/>
    <w:rsid w:val="00EC4F95"/>
    <w:rsid w:val="00EC5A37"/>
    <w:rsid w:val="00EC5AB8"/>
    <w:rsid w:val="00EC5E9F"/>
    <w:rsid w:val="00EC6780"/>
    <w:rsid w:val="00EC67CD"/>
    <w:rsid w:val="00EC762A"/>
    <w:rsid w:val="00EC7E46"/>
    <w:rsid w:val="00ED0261"/>
    <w:rsid w:val="00ED05D2"/>
    <w:rsid w:val="00ED081B"/>
    <w:rsid w:val="00ED09D0"/>
    <w:rsid w:val="00ED0B56"/>
    <w:rsid w:val="00ED0D0E"/>
    <w:rsid w:val="00ED0D1B"/>
    <w:rsid w:val="00ED0E04"/>
    <w:rsid w:val="00ED163A"/>
    <w:rsid w:val="00ED164D"/>
    <w:rsid w:val="00ED189D"/>
    <w:rsid w:val="00ED21B7"/>
    <w:rsid w:val="00ED2DB2"/>
    <w:rsid w:val="00ED2EC3"/>
    <w:rsid w:val="00ED3AE2"/>
    <w:rsid w:val="00ED459B"/>
    <w:rsid w:val="00ED4A92"/>
    <w:rsid w:val="00ED4E1D"/>
    <w:rsid w:val="00ED59C4"/>
    <w:rsid w:val="00ED5B16"/>
    <w:rsid w:val="00ED63A3"/>
    <w:rsid w:val="00ED64AB"/>
    <w:rsid w:val="00ED7F26"/>
    <w:rsid w:val="00EE04DB"/>
    <w:rsid w:val="00EE0A5E"/>
    <w:rsid w:val="00EE11CD"/>
    <w:rsid w:val="00EE15DB"/>
    <w:rsid w:val="00EE2A59"/>
    <w:rsid w:val="00EE2D91"/>
    <w:rsid w:val="00EE3019"/>
    <w:rsid w:val="00EE4384"/>
    <w:rsid w:val="00EE43C4"/>
    <w:rsid w:val="00EE4733"/>
    <w:rsid w:val="00EE487E"/>
    <w:rsid w:val="00EE4C5E"/>
    <w:rsid w:val="00EE5584"/>
    <w:rsid w:val="00EE55BC"/>
    <w:rsid w:val="00EE583C"/>
    <w:rsid w:val="00EE59EE"/>
    <w:rsid w:val="00EE5EB8"/>
    <w:rsid w:val="00EE62E5"/>
    <w:rsid w:val="00EE658F"/>
    <w:rsid w:val="00EE6938"/>
    <w:rsid w:val="00EE7C1A"/>
    <w:rsid w:val="00EF00B2"/>
    <w:rsid w:val="00EF0442"/>
    <w:rsid w:val="00EF1D1F"/>
    <w:rsid w:val="00EF1E4A"/>
    <w:rsid w:val="00EF41E8"/>
    <w:rsid w:val="00EF4261"/>
    <w:rsid w:val="00EF6384"/>
    <w:rsid w:val="00EF6D8C"/>
    <w:rsid w:val="00EF73F3"/>
    <w:rsid w:val="00F00476"/>
    <w:rsid w:val="00F00536"/>
    <w:rsid w:val="00F0092F"/>
    <w:rsid w:val="00F011B4"/>
    <w:rsid w:val="00F01CB4"/>
    <w:rsid w:val="00F03630"/>
    <w:rsid w:val="00F036F0"/>
    <w:rsid w:val="00F03942"/>
    <w:rsid w:val="00F044D9"/>
    <w:rsid w:val="00F0461B"/>
    <w:rsid w:val="00F04920"/>
    <w:rsid w:val="00F04A75"/>
    <w:rsid w:val="00F05071"/>
    <w:rsid w:val="00F05347"/>
    <w:rsid w:val="00F05452"/>
    <w:rsid w:val="00F05680"/>
    <w:rsid w:val="00F0573C"/>
    <w:rsid w:val="00F0775D"/>
    <w:rsid w:val="00F10704"/>
    <w:rsid w:val="00F10FBE"/>
    <w:rsid w:val="00F11216"/>
    <w:rsid w:val="00F112CA"/>
    <w:rsid w:val="00F113E5"/>
    <w:rsid w:val="00F1245D"/>
    <w:rsid w:val="00F12DF8"/>
    <w:rsid w:val="00F13033"/>
    <w:rsid w:val="00F13789"/>
    <w:rsid w:val="00F14386"/>
    <w:rsid w:val="00F14806"/>
    <w:rsid w:val="00F15A49"/>
    <w:rsid w:val="00F16882"/>
    <w:rsid w:val="00F16A6F"/>
    <w:rsid w:val="00F20005"/>
    <w:rsid w:val="00F217B8"/>
    <w:rsid w:val="00F2252D"/>
    <w:rsid w:val="00F22C95"/>
    <w:rsid w:val="00F26614"/>
    <w:rsid w:val="00F26C8D"/>
    <w:rsid w:val="00F26D35"/>
    <w:rsid w:val="00F27800"/>
    <w:rsid w:val="00F278D0"/>
    <w:rsid w:val="00F27969"/>
    <w:rsid w:val="00F27CF8"/>
    <w:rsid w:val="00F309BC"/>
    <w:rsid w:val="00F30FD0"/>
    <w:rsid w:val="00F313D7"/>
    <w:rsid w:val="00F31735"/>
    <w:rsid w:val="00F317EE"/>
    <w:rsid w:val="00F32306"/>
    <w:rsid w:val="00F33503"/>
    <w:rsid w:val="00F33572"/>
    <w:rsid w:val="00F33574"/>
    <w:rsid w:val="00F336F3"/>
    <w:rsid w:val="00F34189"/>
    <w:rsid w:val="00F342A9"/>
    <w:rsid w:val="00F34407"/>
    <w:rsid w:val="00F358E7"/>
    <w:rsid w:val="00F35FBB"/>
    <w:rsid w:val="00F36B44"/>
    <w:rsid w:val="00F370BA"/>
    <w:rsid w:val="00F40CF0"/>
    <w:rsid w:val="00F412DB"/>
    <w:rsid w:val="00F41B43"/>
    <w:rsid w:val="00F42149"/>
    <w:rsid w:val="00F42685"/>
    <w:rsid w:val="00F44282"/>
    <w:rsid w:val="00F458AC"/>
    <w:rsid w:val="00F45FC9"/>
    <w:rsid w:val="00F45FD3"/>
    <w:rsid w:val="00F474E0"/>
    <w:rsid w:val="00F50236"/>
    <w:rsid w:val="00F50D2F"/>
    <w:rsid w:val="00F50F75"/>
    <w:rsid w:val="00F514BE"/>
    <w:rsid w:val="00F52080"/>
    <w:rsid w:val="00F52360"/>
    <w:rsid w:val="00F52773"/>
    <w:rsid w:val="00F537DD"/>
    <w:rsid w:val="00F54130"/>
    <w:rsid w:val="00F55BE4"/>
    <w:rsid w:val="00F55C4B"/>
    <w:rsid w:val="00F56905"/>
    <w:rsid w:val="00F56BC2"/>
    <w:rsid w:val="00F57478"/>
    <w:rsid w:val="00F60189"/>
    <w:rsid w:val="00F6084B"/>
    <w:rsid w:val="00F60A11"/>
    <w:rsid w:val="00F60C25"/>
    <w:rsid w:val="00F61EC3"/>
    <w:rsid w:val="00F6224B"/>
    <w:rsid w:val="00F6263E"/>
    <w:rsid w:val="00F63850"/>
    <w:rsid w:val="00F64223"/>
    <w:rsid w:val="00F646AA"/>
    <w:rsid w:val="00F6519F"/>
    <w:rsid w:val="00F65A65"/>
    <w:rsid w:val="00F665E5"/>
    <w:rsid w:val="00F67AE6"/>
    <w:rsid w:val="00F7038F"/>
    <w:rsid w:val="00F703E5"/>
    <w:rsid w:val="00F7081F"/>
    <w:rsid w:val="00F70822"/>
    <w:rsid w:val="00F70F4D"/>
    <w:rsid w:val="00F72EF9"/>
    <w:rsid w:val="00F73033"/>
    <w:rsid w:val="00F74D0F"/>
    <w:rsid w:val="00F754E7"/>
    <w:rsid w:val="00F75B66"/>
    <w:rsid w:val="00F76508"/>
    <w:rsid w:val="00F771D1"/>
    <w:rsid w:val="00F775F9"/>
    <w:rsid w:val="00F776A7"/>
    <w:rsid w:val="00F779EA"/>
    <w:rsid w:val="00F8038A"/>
    <w:rsid w:val="00F8040C"/>
    <w:rsid w:val="00F80F8B"/>
    <w:rsid w:val="00F8188A"/>
    <w:rsid w:val="00F81CE0"/>
    <w:rsid w:val="00F8321D"/>
    <w:rsid w:val="00F8383C"/>
    <w:rsid w:val="00F83A84"/>
    <w:rsid w:val="00F83EAE"/>
    <w:rsid w:val="00F8431D"/>
    <w:rsid w:val="00F849DD"/>
    <w:rsid w:val="00F85569"/>
    <w:rsid w:val="00F85649"/>
    <w:rsid w:val="00F8568C"/>
    <w:rsid w:val="00F85937"/>
    <w:rsid w:val="00F86C08"/>
    <w:rsid w:val="00F86E37"/>
    <w:rsid w:val="00F86FB8"/>
    <w:rsid w:val="00F87167"/>
    <w:rsid w:val="00F87F65"/>
    <w:rsid w:val="00F90EE8"/>
    <w:rsid w:val="00F90FD4"/>
    <w:rsid w:val="00F913C0"/>
    <w:rsid w:val="00F92912"/>
    <w:rsid w:val="00F92B25"/>
    <w:rsid w:val="00F931BB"/>
    <w:rsid w:val="00F93487"/>
    <w:rsid w:val="00F93568"/>
    <w:rsid w:val="00F9695A"/>
    <w:rsid w:val="00F96FA8"/>
    <w:rsid w:val="00F973A6"/>
    <w:rsid w:val="00F9784D"/>
    <w:rsid w:val="00FA026D"/>
    <w:rsid w:val="00FA0503"/>
    <w:rsid w:val="00FA0769"/>
    <w:rsid w:val="00FA0BD3"/>
    <w:rsid w:val="00FA12EA"/>
    <w:rsid w:val="00FA148B"/>
    <w:rsid w:val="00FA17A4"/>
    <w:rsid w:val="00FA197D"/>
    <w:rsid w:val="00FA1B41"/>
    <w:rsid w:val="00FA2748"/>
    <w:rsid w:val="00FA279E"/>
    <w:rsid w:val="00FA2CE7"/>
    <w:rsid w:val="00FA38CD"/>
    <w:rsid w:val="00FA3BD5"/>
    <w:rsid w:val="00FA58C0"/>
    <w:rsid w:val="00FA5F25"/>
    <w:rsid w:val="00FA6051"/>
    <w:rsid w:val="00FA6310"/>
    <w:rsid w:val="00FA6566"/>
    <w:rsid w:val="00FA6A21"/>
    <w:rsid w:val="00FB0255"/>
    <w:rsid w:val="00FB0FE3"/>
    <w:rsid w:val="00FB20C6"/>
    <w:rsid w:val="00FB305F"/>
    <w:rsid w:val="00FB679C"/>
    <w:rsid w:val="00FB6D77"/>
    <w:rsid w:val="00FB7DD7"/>
    <w:rsid w:val="00FC014C"/>
    <w:rsid w:val="00FC04BE"/>
    <w:rsid w:val="00FC12DB"/>
    <w:rsid w:val="00FC132C"/>
    <w:rsid w:val="00FC15BC"/>
    <w:rsid w:val="00FC2BED"/>
    <w:rsid w:val="00FC2C7B"/>
    <w:rsid w:val="00FC3673"/>
    <w:rsid w:val="00FC3C06"/>
    <w:rsid w:val="00FC3CA1"/>
    <w:rsid w:val="00FC42C7"/>
    <w:rsid w:val="00FC432F"/>
    <w:rsid w:val="00FC49B5"/>
    <w:rsid w:val="00FC4CA5"/>
    <w:rsid w:val="00FC5188"/>
    <w:rsid w:val="00FC5224"/>
    <w:rsid w:val="00FC67D8"/>
    <w:rsid w:val="00FC6FB5"/>
    <w:rsid w:val="00FC73E2"/>
    <w:rsid w:val="00FC7505"/>
    <w:rsid w:val="00FC7BCB"/>
    <w:rsid w:val="00FD0440"/>
    <w:rsid w:val="00FD0EE0"/>
    <w:rsid w:val="00FD1105"/>
    <w:rsid w:val="00FD156F"/>
    <w:rsid w:val="00FD16E7"/>
    <w:rsid w:val="00FD18AA"/>
    <w:rsid w:val="00FD2292"/>
    <w:rsid w:val="00FD281D"/>
    <w:rsid w:val="00FD2C3E"/>
    <w:rsid w:val="00FD3B5A"/>
    <w:rsid w:val="00FD46CA"/>
    <w:rsid w:val="00FD4BF9"/>
    <w:rsid w:val="00FD5357"/>
    <w:rsid w:val="00FD62FA"/>
    <w:rsid w:val="00FD6534"/>
    <w:rsid w:val="00FD6B74"/>
    <w:rsid w:val="00FD6D98"/>
    <w:rsid w:val="00FD770C"/>
    <w:rsid w:val="00FD77AE"/>
    <w:rsid w:val="00FD7A4E"/>
    <w:rsid w:val="00FE011B"/>
    <w:rsid w:val="00FE077C"/>
    <w:rsid w:val="00FE1140"/>
    <w:rsid w:val="00FE1335"/>
    <w:rsid w:val="00FE1B4C"/>
    <w:rsid w:val="00FE1D75"/>
    <w:rsid w:val="00FE236E"/>
    <w:rsid w:val="00FE2875"/>
    <w:rsid w:val="00FE2AC7"/>
    <w:rsid w:val="00FE38CA"/>
    <w:rsid w:val="00FE4C97"/>
    <w:rsid w:val="00FE533F"/>
    <w:rsid w:val="00FE634A"/>
    <w:rsid w:val="00FE6625"/>
    <w:rsid w:val="00FE758E"/>
    <w:rsid w:val="00FF0935"/>
    <w:rsid w:val="00FF16A7"/>
    <w:rsid w:val="00FF192C"/>
    <w:rsid w:val="00FF1D16"/>
    <w:rsid w:val="00FF2EC3"/>
    <w:rsid w:val="00FF3356"/>
    <w:rsid w:val="00FF3394"/>
    <w:rsid w:val="00FF4E08"/>
    <w:rsid w:val="00FF6C68"/>
    <w:rsid w:val="00FF754F"/>
    <w:rsid w:val="00FF7D00"/>
    <w:rsid w:val="00FF7DEF"/>
    <w:rsid w:val="00FF7FC3"/>
    <w:rsid w:val="055C0B02"/>
    <w:rsid w:val="23206FF7"/>
    <w:rsid w:val="2A924C36"/>
    <w:rsid w:val="3012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E8F076"/>
  <w15:docId w15:val="{2BE09580-F141-41CC-A80D-512D78AF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annotation text" w:qFormat="1"/>
    <w:lsdException w:name="caption" w:semiHidden="1" w:unhideWhenUsed="1" w:qFormat="1"/>
    <w:lsdException w:name="page number" w:uiPriority="99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4C14EC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qFormat/>
    <w:pPr>
      <w:shd w:val="clear" w:color="auto" w:fill="000080"/>
    </w:pPr>
  </w:style>
  <w:style w:type="paragraph" w:styleId="TOC3">
    <w:name w:val="toc 3"/>
    <w:basedOn w:val="a0"/>
    <w:next w:val="a0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0"/>
    <w:next w:val="a0"/>
    <w:uiPriority w:val="39"/>
    <w:unhideWhenUsed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8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4B35A6"/>
    <w:rPr>
      <w:rFonts w:ascii="Times New Roman" w:hAnsi="Times New Roman"/>
      <w:color w:val="0563C1" w:themeColor="hyperlink"/>
      <w:sz w:val="24"/>
      <w:u w:val="single"/>
    </w:rPr>
  </w:style>
  <w:style w:type="character" w:customStyle="1" w:styleId="aa">
    <w:name w:val="字符：方框"/>
    <w:basedOn w:val="a1"/>
    <w:qFormat/>
    <w:rPr>
      <w:b/>
      <w:sz w:val="32"/>
    </w:rPr>
  </w:style>
  <w:style w:type="paragraph" w:customStyle="1" w:styleId="ab">
    <w:name w:val="封面：题头文本(居中)"/>
    <w:pPr>
      <w:widowControl w:val="0"/>
      <w:jc w:val="center"/>
    </w:pPr>
    <w:rPr>
      <w:rFonts w:ascii="Tahoma" w:hAnsi="Tahoma" w:cs="CMR10"/>
      <w:sz w:val="21"/>
      <w:szCs w:val="24"/>
    </w:rPr>
  </w:style>
  <w:style w:type="paragraph" w:customStyle="1" w:styleId="ac">
    <w:name w:val="封面：题头文本(左)"/>
    <w:qFormat/>
    <w:pPr>
      <w:widowControl w:val="0"/>
      <w:jc w:val="both"/>
    </w:pPr>
    <w:rPr>
      <w:rFonts w:ascii="Tahoma" w:hAnsi="Tahoma" w:cs="CMR10"/>
      <w:color w:val="333333"/>
      <w:sz w:val="21"/>
      <w:szCs w:val="21"/>
    </w:rPr>
  </w:style>
  <w:style w:type="paragraph" w:customStyle="1" w:styleId="ad">
    <w:name w:val="封面：组队编号"/>
    <w:qFormat/>
    <w:pPr>
      <w:widowControl w:val="0"/>
      <w:jc w:val="center"/>
    </w:pPr>
    <w:rPr>
      <w:rFonts w:ascii="Tahoma" w:hAnsi="Tahoma" w:cs="CMR10"/>
      <w:b/>
      <w:sz w:val="72"/>
      <w:szCs w:val="72"/>
    </w:rPr>
  </w:style>
  <w:style w:type="paragraph" w:customStyle="1" w:styleId="ae">
    <w:name w:val="封面：选择题号"/>
    <w:qFormat/>
    <w:pPr>
      <w:widowControl w:val="0"/>
      <w:spacing w:after="100" w:afterAutospacing="1"/>
      <w:jc w:val="center"/>
    </w:pPr>
    <w:rPr>
      <w:rFonts w:ascii="Tahoma" w:hAnsi="Tahoma" w:cs="CMR10"/>
      <w:b/>
      <w:sz w:val="44"/>
      <w:szCs w:val="44"/>
    </w:rPr>
  </w:style>
  <w:style w:type="paragraph" w:customStyle="1" w:styleId="MCM">
    <w:name w:val="封面：MCM标题"/>
    <w:qFormat/>
    <w:pPr>
      <w:widowControl w:val="0"/>
      <w:pBdr>
        <w:top w:val="single" w:sz="12" w:space="1" w:color="808080"/>
      </w:pBdr>
      <w:ind w:left="-284" w:right="-284"/>
      <w:jc w:val="center"/>
    </w:pPr>
    <w:rPr>
      <w:rFonts w:ascii="Tahoma" w:hAnsi="Tahoma" w:cs="Tahoma"/>
      <w:b/>
      <w:bCs/>
      <w:sz w:val="21"/>
      <w:szCs w:val="21"/>
    </w:rPr>
  </w:style>
  <w:style w:type="paragraph" w:customStyle="1" w:styleId="MCM0">
    <w:name w:val="封面：MCM备注"/>
    <w:qFormat/>
    <w:pPr>
      <w:widowControl w:val="0"/>
      <w:jc w:val="center"/>
    </w:pPr>
    <w:rPr>
      <w:rFonts w:ascii="Tahoma" w:hAnsi="Tahoma" w:cs="Tahoma"/>
      <w:sz w:val="21"/>
      <w:szCs w:val="21"/>
    </w:rPr>
  </w:style>
  <w:style w:type="paragraph" w:customStyle="1" w:styleId="af">
    <w:name w:val="封面：论文标题"/>
    <w:qFormat/>
    <w:pPr>
      <w:widowControl w:val="0"/>
      <w:adjustRightInd w:val="0"/>
      <w:spacing w:before="360" w:after="360"/>
      <w:ind w:left="567" w:right="567"/>
      <w:jc w:val="center"/>
    </w:pPr>
    <w:rPr>
      <w:rFonts w:ascii="Arial" w:hAnsi="Arial" w:cs="Arial"/>
      <w:sz w:val="24"/>
      <w:szCs w:val="24"/>
    </w:rPr>
  </w:style>
  <w:style w:type="paragraph" w:customStyle="1" w:styleId="af0">
    <w:name w:val="封面：论文摘要"/>
    <w:qFormat/>
    <w:pPr>
      <w:widowControl w:val="0"/>
      <w:ind w:left="284" w:right="284" w:firstLineChars="200" w:firstLine="420"/>
      <w:jc w:val="both"/>
    </w:pPr>
    <w:rPr>
      <w:rFonts w:cs="CMR10"/>
      <w:sz w:val="21"/>
      <w:szCs w:val="21"/>
    </w:rPr>
  </w:style>
  <w:style w:type="paragraph" w:customStyle="1" w:styleId="af1">
    <w:name w:val="正文：论文标题"/>
    <w:qFormat/>
    <w:pPr>
      <w:widowControl w:val="0"/>
      <w:jc w:val="center"/>
    </w:pPr>
    <w:rPr>
      <w:rFonts w:ascii="Palatino Linotype" w:hAnsi="Palatino Linotype" w:cs="URWPalladioL-Roma"/>
      <w:sz w:val="44"/>
      <w:szCs w:val="44"/>
    </w:rPr>
  </w:style>
  <w:style w:type="paragraph" w:customStyle="1" w:styleId="af2">
    <w:name w:val="正文：组队编号"/>
    <w:pPr>
      <w:widowControl w:val="0"/>
      <w:jc w:val="center"/>
    </w:pPr>
    <w:rPr>
      <w:rFonts w:ascii="Palatino Linotype" w:hAnsi="Palatino Linotype" w:cs="URWPalladioL-Roma"/>
      <w:sz w:val="21"/>
      <w:szCs w:val="21"/>
    </w:rPr>
  </w:style>
  <w:style w:type="paragraph" w:customStyle="1" w:styleId="af3">
    <w:name w:val="正文：创作日期"/>
    <w:qFormat/>
    <w:pPr>
      <w:widowControl w:val="0"/>
      <w:spacing w:before="100" w:beforeAutospacing="1" w:after="100" w:afterAutospacing="1"/>
      <w:jc w:val="center"/>
    </w:pPr>
    <w:rPr>
      <w:rFonts w:ascii="Palatino Linotype" w:hAnsi="Palatino Linotype" w:cs="URWPalladioL-Roma"/>
      <w:sz w:val="30"/>
      <w:szCs w:val="32"/>
    </w:rPr>
  </w:style>
  <w:style w:type="character" w:customStyle="1" w:styleId="af4">
    <w:name w:val="字符：加粗"/>
    <w:basedOn w:val="a1"/>
    <w:qFormat/>
    <w:rPr>
      <w:rFonts w:cs="URWPalladioL-Bold"/>
      <w:b/>
      <w:bCs/>
      <w:kern w:val="0"/>
    </w:rPr>
  </w:style>
  <w:style w:type="paragraph" w:customStyle="1" w:styleId="-0">
    <w:name w:val="正文：论文摘要-标题"/>
    <w:pPr>
      <w:widowControl w:val="0"/>
      <w:jc w:val="center"/>
    </w:pPr>
    <w:rPr>
      <w:rFonts w:ascii="Palatino Linotype" w:hAnsi="Palatino Linotype" w:cs="URWPalladioL-Bold"/>
      <w:b/>
      <w:bCs/>
      <w:sz w:val="24"/>
      <w:szCs w:val="24"/>
    </w:rPr>
  </w:style>
  <w:style w:type="paragraph" w:customStyle="1" w:styleId="-1">
    <w:name w:val="正文：论文摘要-文本"/>
    <w:qFormat/>
    <w:pPr>
      <w:widowControl w:val="0"/>
      <w:spacing w:line="320" w:lineRule="exact"/>
      <w:ind w:firstLine="567"/>
      <w:jc w:val="both"/>
    </w:pPr>
    <w:rPr>
      <w:rFonts w:ascii="Palatino Linotype" w:hAnsi="Palatino Linotype"/>
      <w:kern w:val="2"/>
      <w:sz w:val="24"/>
      <w:szCs w:val="24"/>
    </w:rPr>
  </w:style>
  <w:style w:type="paragraph" w:customStyle="1" w:styleId="af5">
    <w:name w:val="页眉：封面"/>
    <w:qFormat/>
    <w:pPr>
      <w:widowControl w:val="0"/>
      <w:tabs>
        <w:tab w:val="right" w:pos="9072"/>
      </w:tabs>
      <w:ind w:left="-567" w:right="-567"/>
      <w:jc w:val="both"/>
    </w:pPr>
    <w:rPr>
      <w:rFonts w:ascii="Arial" w:hAnsi="Arial"/>
      <w:b/>
      <w:color w:val="808080"/>
      <w:kern w:val="2"/>
      <w:sz w:val="18"/>
      <w:szCs w:val="18"/>
    </w:rPr>
  </w:style>
  <w:style w:type="paragraph" w:customStyle="1" w:styleId="af6">
    <w:name w:val="页眉：正文"/>
    <w:qFormat/>
    <w:pPr>
      <w:widowControl w:val="0"/>
      <w:pBdr>
        <w:bottom w:val="single" w:sz="4" w:space="1" w:color="auto"/>
      </w:pBdr>
      <w:tabs>
        <w:tab w:val="right" w:pos="8505"/>
      </w:tabs>
      <w:jc w:val="both"/>
    </w:pPr>
    <w:rPr>
      <w:rFonts w:ascii="Palatino Linotype" w:hAnsi="Palatino Linotype"/>
      <w:kern w:val="2"/>
      <w:sz w:val="21"/>
      <w:szCs w:val="21"/>
    </w:rPr>
  </w:style>
  <w:style w:type="paragraph" w:customStyle="1" w:styleId="af7">
    <w:name w:val="目录：标题"/>
    <w:qFormat/>
    <w:pPr>
      <w:widowControl w:val="0"/>
      <w:spacing w:after="100" w:afterAutospacing="1"/>
      <w:jc w:val="center"/>
    </w:pPr>
    <w:rPr>
      <w:rFonts w:ascii="Palatino Linotype" w:hAnsi="Palatino Linotype"/>
      <w:b/>
      <w:kern w:val="2"/>
      <w:sz w:val="32"/>
      <w:szCs w:val="52"/>
    </w:rPr>
  </w:style>
  <w:style w:type="paragraph" w:customStyle="1" w:styleId="11">
    <w:name w:val="1标题1级"/>
    <w:qFormat/>
    <w:rsid w:val="00C02C4B"/>
    <w:pPr>
      <w:keepNext/>
      <w:widowControl w:val="0"/>
      <w:tabs>
        <w:tab w:val="left" w:pos="567"/>
      </w:tabs>
      <w:spacing w:beforeLines="50" w:before="50" w:afterLines="50" w:after="50"/>
      <w:ind w:left="567" w:hanging="567"/>
      <w:jc w:val="both"/>
      <w:outlineLvl w:val="0"/>
    </w:pPr>
    <w:rPr>
      <w:rFonts w:ascii="Palatino Linotype" w:hAnsi="Palatino Linotype"/>
      <w:b/>
      <w:kern w:val="2"/>
      <w:sz w:val="32"/>
      <w:szCs w:val="32"/>
    </w:rPr>
  </w:style>
  <w:style w:type="paragraph" w:customStyle="1" w:styleId="Af8">
    <w:name w:val="A普通文本"/>
    <w:qFormat/>
    <w:rsid w:val="00FA0BD3"/>
    <w:pPr>
      <w:widowControl w:val="0"/>
      <w:spacing w:line="320" w:lineRule="exact"/>
      <w:ind w:firstLine="567"/>
      <w:jc w:val="both"/>
    </w:pPr>
    <w:rPr>
      <w:rFonts w:eastAsia="Times New Roman"/>
      <w:kern w:val="2"/>
      <w:sz w:val="24"/>
      <w:szCs w:val="24"/>
    </w:rPr>
  </w:style>
  <w:style w:type="character" w:customStyle="1" w:styleId="af9">
    <w:name w:val="字符：上标"/>
    <w:basedOn w:val="a1"/>
    <w:qFormat/>
    <w:rPr>
      <w:color w:val="0000FF"/>
      <w:vertAlign w:val="superscript"/>
    </w:rPr>
  </w:style>
  <w:style w:type="paragraph" w:customStyle="1" w:styleId="-">
    <w:name w:val="正文：普通文本-列表"/>
    <w:basedOn w:val="Af8"/>
    <w:qFormat/>
    <w:pPr>
      <w:numPr>
        <w:numId w:val="1"/>
      </w:numPr>
      <w:spacing w:before="100" w:beforeAutospacing="1" w:after="100" w:afterAutospacing="1"/>
    </w:pPr>
  </w:style>
  <w:style w:type="paragraph" w:customStyle="1" w:styleId="112">
    <w:name w:val="1.1标题2级"/>
    <w:autoRedefine/>
    <w:qFormat/>
    <w:rsid w:val="00BC461E"/>
    <w:pPr>
      <w:keepNext/>
      <w:widowControl w:val="0"/>
      <w:spacing w:beforeLines="50" w:before="156"/>
      <w:ind w:left="567" w:hanging="567"/>
      <w:jc w:val="both"/>
      <w:outlineLvl w:val="1"/>
    </w:pPr>
    <w:rPr>
      <w:rFonts w:eastAsia="Times New Roman"/>
      <w:b/>
      <w:kern w:val="2"/>
      <w:sz w:val="28"/>
      <w:szCs w:val="28"/>
    </w:rPr>
  </w:style>
  <w:style w:type="paragraph" w:customStyle="1" w:styleId="1113">
    <w:name w:val="1.1.1标题3级"/>
    <w:qFormat/>
    <w:rsid w:val="004C7BAE"/>
    <w:pPr>
      <w:keepNext/>
      <w:widowControl w:val="0"/>
      <w:tabs>
        <w:tab w:val="left" w:pos="567"/>
      </w:tabs>
      <w:ind w:left="567" w:hanging="567"/>
      <w:jc w:val="both"/>
      <w:outlineLvl w:val="2"/>
    </w:pPr>
    <w:rPr>
      <w:rFonts w:eastAsia="Times New Roman"/>
      <w:b/>
      <w:kern w:val="2"/>
      <w:sz w:val="24"/>
      <w:szCs w:val="24"/>
    </w:rPr>
  </w:style>
  <w:style w:type="paragraph" w:customStyle="1" w:styleId="-2">
    <w:name w:val="正文：普通文本-公式"/>
    <w:pPr>
      <w:widowControl w:val="0"/>
      <w:tabs>
        <w:tab w:val="center" w:pos="4253"/>
        <w:tab w:val="right" w:pos="8505"/>
      </w:tabs>
      <w:jc w:val="center"/>
    </w:pPr>
    <w:rPr>
      <w:kern w:val="2"/>
      <w:sz w:val="24"/>
      <w:szCs w:val="24"/>
    </w:rPr>
  </w:style>
  <w:style w:type="paragraph" w:customStyle="1" w:styleId="-3">
    <w:name w:val="正文：表格文本-标题"/>
    <w:pPr>
      <w:widowControl w:val="0"/>
      <w:jc w:val="center"/>
    </w:pPr>
    <w:rPr>
      <w:b/>
      <w:kern w:val="2"/>
      <w:sz w:val="21"/>
      <w:szCs w:val="21"/>
    </w:rPr>
  </w:style>
  <w:style w:type="paragraph" w:customStyle="1" w:styleId="-4">
    <w:name w:val="正文：表格文本-普通(居中)"/>
    <w:qFormat/>
    <w:pPr>
      <w:widowControl w:val="0"/>
      <w:jc w:val="center"/>
    </w:pPr>
    <w:rPr>
      <w:kern w:val="2"/>
      <w:sz w:val="21"/>
      <w:szCs w:val="21"/>
    </w:rPr>
  </w:style>
  <w:style w:type="paragraph" w:customStyle="1" w:styleId="afa">
    <w:name w:val="分隔行"/>
    <w:basedOn w:val="a0"/>
    <w:qFormat/>
    <w:pPr>
      <w:spacing w:line="120" w:lineRule="exact"/>
    </w:pPr>
  </w:style>
  <w:style w:type="paragraph" w:customStyle="1" w:styleId="afb">
    <w:name w:val="参考文献：标题"/>
    <w:pPr>
      <w:pageBreakBefore/>
      <w:widowControl w:val="0"/>
      <w:spacing w:before="100" w:beforeAutospacing="1" w:after="100" w:afterAutospacing="1"/>
      <w:jc w:val="both"/>
      <w:outlineLvl w:val="0"/>
    </w:pPr>
    <w:rPr>
      <w:rFonts w:ascii="Palatino Linotype" w:hAnsi="Palatino Linotype"/>
      <w:b/>
      <w:kern w:val="2"/>
      <w:sz w:val="32"/>
      <w:szCs w:val="32"/>
    </w:rPr>
  </w:style>
  <w:style w:type="paragraph" w:customStyle="1" w:styleId="afc">
    <w:name w:val="附录：项目文本"/>
    <w:qFormat/>
    <w:pPr>
      <w:keepNext/>
      <w:widowControl w:val="0"/>
      <w:spacing w:before="100" w:beforeAutospacing="1"/>
      <w:jc w:val="both"/>
      <w:outlineLvl w:val="1"/>
    </w:pPr>
    <w:rPr>
      <w:b/>
      <w:kern w:val="2"/>
      <w:sz w:val="24"/>
      <w:szCs w:val="24"/>
    </w:rPr>
  </w:style>
  <w:style w:type="paragraph" w:customStyle="1" w:styleId="afd">
    <w:name w:val="附录：普通文本"/>
    <w:pPr>
      <w:widowControl w:val="0"/>
      <w:ind w:firstLine="567"/>
      <w:jc w:val="both"/>
    </w:pPr>
    <w:rPr>
      <w:kern w:val="2"/>
      <w:sz w:val="24"/>
      <w:szCs w:val="21"/>
    </w:rPr>
  </w:style>
  <w:style w:type="paragraph" w:customStyle="1" w:styleId="afe">
    <w:name w:val="附录：代码文本"/>
    <w:qFormat/>
    <w:pPr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0"/>
      </w:tabs>
      <w:spacing w:line="240" w:lineRule="exact"/>
      <w:jc w:val="both"/>
    </w:pPr>
    <w:rPr>
      <w:rFonts w:ascii="Courier New" w:eastAsia="仿宋_GB2312" w:hAnsi="Courier New"/>
      <w:kern w:val="2"/>
      <w:sz w:val="21"/>
      <w:szCs w:val="21"/>
    </w:rPr>
  </w:style>
  <w:style w:type="paragraph" w:customStyle="1" w:styleId="aff">
    <w:name w:val="附录：代码说明"/>
    <w:basedOn w:val="afe"/>
    <w:pPr>
      <w:shd w:val="clear" w:color="auto" w:fill="D9D9D9"/>
      <w:spacing w:line="360" w:lineRule="exact"/>
    </w:pPr>
    <w:rPr>
      <w:rFonts w:ascii="Times New Roman" w:eastAsia="宋体" w:hAnsi="Times New Roman"/>
      <w:b/>
    </w:rPr>
  </w:style>
  <w:style w:type="paragraph" w:customStyle="1" w:styleId="a">
    <w:name w:val="参考文献：普通文本"/>
    <w:qFormat/>
    <w:pPr>
      <w:widowControl w:val="0"/>
      <w:numPr>
        <w:numId w:val="2"/>
      </w:numPr>
      <w:spacing w:after="120"/>
      <w:jc w:val="both"/>
    </w:pPr>
    <w:rPr>
      <w:kern w:val="2"/>
      <w:sz w:val="24"/>
      <w:szCs w:val="24"/>
    </w:rPr>
  </w:style>
  <w:style w:type="paragraph" w:customStyle="1" w:styleId="aff0">
    <w:name w:val="附录：标题"/>
    <w:qFormat/>
    <w:pPr>
      <w:pageBreakBefore/>
      <w:widowControl w:val="0"/>
      <w:spacing w:before="100" w:beforeAutospacing="1" w:after="100" w:afterAutospacing="1"/>
      <w:jc w:val="both"/>
      <w:outlineLvl w:val="0"/>
    </w:pPr>
    <w:rPr>
      <w:rFonts w:ascii="Palatino Linotype" w:hAnsi="Palatino Linotype"/>
      <w:b/>
      <w:kern w:val="2"/>
      <w:sz w:val="32"/>
      <w:szCs w:val="32"/>
    </w:rPr>
  </w:style>
  <w:style w:type="character" w:customStyle="1" w:styleId="aff1">
    <w:name w:val="字符：斜体"/>
    <w:qFormat/>
    <w:rPr>
      <w:i/>
    </w:rPr>
  </w:style>
  <w:style w:type="paragraph" w:customStyle="1" w:styleId="-5">
    <w:name w:val="正文：表格文本-普通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aff2">
    <w:name w:val="题注：表格"/>
    <w:pPr>
      <w:widowControl w:val="0"/>
      <w:spacing w:before="100" w:beforeAutospacing="1" w:after="120"/>
      <w:jc w:val="center"/>
    </w:pPr>
    <w:rPr>
      <w:rFonts w:ascii="Palatino Linotype" w:hAnsi="Palatino Linotype" w:cs="Arial"/>
      <w:kern w:val="2"/>
      <w:sz w:val="21"/>
      <w:szCs w:val="21"/>
    </w:rPr>
  </w:style>
  <w:style w:type="paragraph" w:customStyle="1" w:styleId="aff3">
    <w:name w:val="正文：插图位置"/>
    <w:pPr>
      <w:widowControl w:val="0"/>
      <w:spacing w:before="100" w:beforeAutospacing="1"/>
      <w:jc w:val="center"/>
    </w:pPr>
    <w:rPr>
      <w:rFonts w:ascii="Palatino Linotype" w:hAnsi="Palatino Linotype"/>
      <w:kern w:val="2"/>
      <w:sz w:val="24"/>
      <w:szCs w:val="24"/>
    </w:rPr>
  </w:style>
  <w:style w:type="paragraph" w:customStyle="1" w:styleId="aff4">
    <w:name w:val="题注：插图"/>
    <w:pPr>
      <w:widowControl w:val="0"/>
      <w:spacing w:before="120" w:after="100" w:afterAutospacing="1"/>
      <w:jc w:val="center"/>
    </w:pPr>
    <w:rPr>
      <w:rFonts w:ascii="Palatino Linotype" w:hAnsi="Palatino Linotype" w:cs="Arial"/>
      <w:kern w:val="2"/>
      <w:sz w:val="21"/>
      <w:szCs w:val="21"/>
    </w:rPr>
  </w:style>
  <w:style w:type="character" w:customStyle="1" w:styleId="a7">
    <w:name w:val="页眉 字符"/>
    <w:basedOn w:val="a1"/>
    <w:link w:val="a6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f5">
    <w:name w:val="caption"/>
    <w:basedOn w:val="a0"/>
    <w:next w:val="a0"/>
    <w:unhideWhenUsed/>
    <w:qFormat/>
    <w:rsid w:val="00C36C41"/>
    <w:rPr>
      <w:rFonts w:eastAsia="Times New Roman" w:cstheme="majorBidi"/>
      <w:sz w:val="20"/>
      <w:szCs w:val="20"/>
    </w:rPr>
  </w:style>
  <w:style w:type="character" w:styleId="aff6">
    <w:name w:val="annotation reference"/>
    <w:basedOn w:val="a1"/>
    <w:rsid w:val="00CD7824"/>
    <w:rPr>
      <w:sz w:val="21"/>
      <w:szCs w:val="21"/>
    </w:rPr>
  </w:style>
  <w:style w:type="paragraph" w:styleId="aff7">
    <w:name w:val="annotation text"/>
    <w:basedOn w:val="a0"/>
    <w:link w:val="aff8"/>
    <w:qFormat/>
    <w:rsid w:val="00CD7824"/>
    <w:pPr>
      <w:jc w:val="left"/>
    </w:pPr>
  </w:style>
  <w:style w:type="character" w:customStyle="1" w:styleId="aff8">
    <w:name w:val="批注文字 字符"/>
    <w:basedOn w:val="a1"/>
    <w:link w:val="aff7"/>
    <w:rsid w:val="00CD7824"/>
    <w:rPr>
      <w:kern w:val="2"/>
      <w:sz w:val="21"/>
      <w:szCs w:val="21"/>
    </w:rPr>
  </w:style>
  <w:style w:type="paragraph" w:styleId="aff9">
    <w:name w:val="annotation subject"/>
    <w:basedOn w:val="aff7"/>
    <w:next w:val="aff7"/>
    <w:link w:val="affa"/>
    <w:rsid w:val="00CD7824"/>
    <w:rPr>
      <w:b/>
      <w:bCs/>
    </w:rPr>
  </w:style>
  <w:style w:type="character" w:customStyle="1" w:styleId="affa">
    <w:name w:val="批注主题 字符"/>
    <w:basedOn w:val="aff8"/>
    <w:link w:val="aff9"/>
    <w:rsid w:val="00CD7824"/>
    <w:rPr>
      <w:b/>
      <w:bCs/>
      <w:kern w:val="2"/>
      <w:sz w:val="21"/>
      <w:szCs w:val="21"/>
    </w:rPr>
  </w:style>
  <w:style w:type="paragraph" w:styleId="affb">
    <w:name w:val="Balloon Text"/>
    <w:basedOn w:val="a0"/>
    <w:link w:val="affc"/>
    <w:rsid w:val="00CD7824"/>
    <w:rPr>
      <w:sz w:val="18"/>
      <w:szCs w:val="18"/>
    </w:rPr>
  </w:style>
  <w:style w:type="character" w:customStyle="1" w:styleId="affc">
    <w:name w:val="批注框文本 字符"/>
    <w:basedOn w:val="a1"/>
    <w:link w:val="affb"/>
    <w:rsid w:val="00CD7824"/>
    <w:rPr>
      <w:kern w:val="2"/>
      <w:sz w:val="18"/>
      <w:szCs w:val="18"/>
    </w:rPr>
  </w:style>
  <w:style w:type="paragraph" w:styleId="affd">
    <w:name w:val="List Paragraph"/>
    <w:basedOn w:val="a0"/>
    <w:uiPriority w:val="1"/>
    <w:qFormat/>
    <w:rsid w:val="00631DD2"/>
    <w:pPr>
      <w:autoSpaceDE w:val="0"/>
      <w:autoSpaceDN w:val="0"/>
      <w:ind w:left="820" w:hanging="361"/>
      <w:jc w:val="left"/>
    </w:pPr>
    <w:rPr>
      <w:rFonts w:ascii="Arial" w:eastAsia="Arial" w:hAnsi="Arial" w:cs="Arial"/>
      <w:kern w:val="0"/>
      <w:sz w:val="22"/>
      <w:szCs w:val="22"/>
      <w:lang w:eastAsia="en-US" w:bidi="en-US"/>
    </w:rPr>
  </w:style>
  <w:style w:type="character" w:styleId="affe">
    <w:name w:val="Unresolved Mention"/>
    <w:basedOn w:val="a1"/>
    <w:uiPriority w:val="99"/>
    <w:semiHidden/>
    <w:unhideWhenUsed/>
    <w:rsid w:val="00B25075"/>
    <w:rPr>
      <w:color w:val="605E5C"/>
      <w:shd w:val="clear" w:color="auto" w:fill="E1DFDD"/>
    </w:rPr>
  </w:style>
  <w:style w:type="paragraph" w:customStyle="1" w:styleId="ql-long-19457621">
    <w:name w:val="ql-long-19457621"/>
    <w:basedOn w:val="a0"/>
    <w:rsid w:val="00F005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f">
    <w:name w:val="Strong"/>
    <w:basedOn w:val="a1"/>
    <w:uiPriority w:val="22"/>
    <w:qFormat/>
    <w:rsid w:val="00EA7C38"/>
    <w:rPr>
      <w:b/>
      <w:bCs/>
    </w:rPr>
  </w:style>
  <w:style w:type="character" w:customStyle="1" w:styleId="ql-author-19457621">
    <w:name w:val="ql-author-19457621"/>
    <w:basedOn w:val="a1"/>
    <w:rsid w:val="0021019D"/>
  </w:style>
  <w:style w:type="paragraph" w:customStyle="1" w:styleId="Default">
    <w:name w:val="Default"/>
    <w:rsid w:val="002B333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f0">
    <w:name w:val="Date"/>
    <w:basedOn w:val="a0"/>
    <w:next w:val="a0"/>
    <w:link w:val="afff1"/>
    <w:rsid w:val="00D15CE0"/>
    <w:pPr>
      <w:ind w:leftChars="2500" w:left="100"/>
    </w:pPr>
  </w:style>
  <w:style w:type="character" w:customStyle="1" w:styleId="afff1">
    <w:name w:val="日期 字符"/>
    <w:basedOn w:val="a1"/>
    <w:link w:val="afff0"/>
    <w:rsid w:val="00D15CE0"/>
    <w:rPr>
      <w:kern w:val="2"/>
      <w:sz w:val="21"/>
      <w:szCs w:val="21"/>
    </w:rPr>
  </w:style>
  <w:style w:type="character" w:styleId="afff2">
    <w:name w:val="page number"/>
    <w:basedOn w:val="a1"/>
    <w:uiPriority w:val="99"/>
    <w:unhideWhenUsed/>
    <w:rsid w:val="009E2E13"/>
  </w:style>
  <w:style w:type="table" w:customStyle="1" w:styleId="12">
    <w:name w:val="网格型1"/>
    <w:basedOn w:val="a2"/>
    <w:next w:val="a8"/>
    <w:uiPriority w:val="59"/>
    <w:rsid w:val="009E2E13"/>
    <w:rPr>
      <w:rFonts w:eastAsia="MS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earch\&#32654;&#36187;\&#32654;&#36187;&#27169;&#26495;\&#32654;&#22269;&#25968;&#23398;&#24314;&#27169;&#31454;&#36187;&#35770;&#25991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B5271A-3105-4EBB-8CAD-95DED334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美国数学建模竞赛论文模板.dot</Template>
  <TotalTime>1614</TotalTime>
  <Pages>7</Pages>
  <Words>765</Words>
  <Characters>4361</Characters>
  <Application>Microsoft Office Word</Application>
  <DocSecurity>0</DocSecurity>
  <Lines>36</Lines>
  <Paragraphs>10</Paragraphs>
  <ScaleCrop>false</ScaleCrop>
  <Company>浩哥设计工作室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美国数学建模竞赛论文</dc:subject>
  <dc:creator>wan</dc:creator>
  <cp:lastModifiedBy>张 鹏</cp:lastModifiedBy>
  <cp:revision>6197</cp:revision>
  <dcterms:created xsi:type="dcterms:W3CDTF">2014-01-30T15:47:00Z</dcterms:created>
  <dcterms:modified xsi:type="dcterms:W3CDTF">2020-03-05T09:20:00Z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